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DB3" w:rsidRDefault="00B22DB3" w:rsidP="00B22DB3">
      <w:pPr>
        <w:pStyle w:val="berschrift1"/>
      </w:pPr>
      <w:r>
        <w:t>Aufgaben zum T</w:t>
      </w:r>
      <w:r w:rsidR="00FA4BEF">
        <w:t>eil 2</w:t>
      </w:r>
    </w:p>
    <w:p w:rsidR="00B22DB3" w:rsidRDefault="00B22DB3" w:rsidP="00B22DB3">
      <w:r>
        <w:t xml:space="preserve">Erstellen Sie </w:t>
      </w:r>
      <w:r w:rsidR="00C60991">
        <w:t>mehrere Webseite</w:t>
      </w:r>
      <w:r w:rsidR="00C60D71">
        <w:t>n</w:t>
      </w:r>
      <w:r w:rsidR="005E4248">
        <w:t>,</w:t>
      </w:r>
      <w:bookmarkStart w:id="0" w:name="_GoBack"/>
      <w:bookmarkEnd w:id="0"/>
      <w:r w:rsidR="00C60991">
        <w:t xml:space="preserve"> die über eine Navigation verfügen.</w:t>
      </w:r>
      <w:r>
        <w:t xml:space="preserve"> </w:t>
      </w:r>
      <w:r w:rsidR="00DB4A51">
        <w:t xml:space="preserve">Folgende Inhalte sollen </w:t>
      </w:r>
      <w:r w:rsidR="00C60991">
        <w:t xml:space="preserve">in mindestens einer Webseite </w:t>
      </w:r>
      <w:r w:rsidR="00DB4A51">
        <w:t>realisiert werden:</w:t>
      </w:r>
    </w:p>
    <w:p w:rsidR="00DB4A51" w:rsidRDefault="00C60991" w:rsidP="00DB4A51">
      <w:pPr>
        <w:pStyle w:val="Listenabsatz"/>
        <w:numPr>
          <w:ilvl w:val="0"/>
          <w:numId w:val="1"/>
        </w:numPr>
      </w:pPr>
      <w:r>
        <w:t xml:space="preserve">Bilder einbetten auch mit </w:t>
      </w:r>
      <w:r w:rsidR="00E92B09">
        <w:t>Größen</w:t>
      </w:r>
      <w:r>
        <w:t xml:space="preserve"> Angaben</w:t>
      </w:r>
    </w:p>
    <w:p w:rsidR="00DB4A51" w:rsidRDefault="00C60991" w:rsidP="00DB4A51">
      <w:pPr>
        <w:pStyle w:val="Listenabsatz"/>
        <w:numPr>
          <w:ilvl w:val="0"/>
          <w:numId w:val="1"/>
        </w:numPr>
      </w:pPr>
      <w:r>
        <w:t>Ein Link zu einem Video</w:t>
      </w:r>
      <w:r w:rsidR="00DB4A51">
        <w:t xml:space="preserve"> </w:t>
      </w:r>
    </w:p>
    <w:p w:rsidR="00170DA2" w:rsidRPr="00170DA2" w:rsidRDefault="00170DA2" w:rsidP="00170DA2"/>
    <w:p w:rsidR="00170DA2" w:rsidRPr="00170DA2" w:rsidRDefault="00170DA2" w:rsidP="00170DA2"/>
    <w:p w:rsidR="00170DA2" w:rsidRPr="00170DA2" w:rsidRDefault="00170DA2" w:rsidP="00170DA2"/>
    <w:p w:rsidR="00170DA2" w:rsidRPr="00170DA2" w:rsidRDefault="00170DA2" w:rsidP="00170DA2"/>
    <w:p w:rsidR="00170DA2" w:rsidRDefault="00170DA2" w:rsidP="00170DA2"/>
    <w:p w:rsidR="001739DA" w:rsidRPr="00170DA2" w:rsidRDefault="001739DA" w:rsidP="00170DA2"/>
    <w:sectPr w:rsidR="001739DA" w:rsidRPr="00170DA2" w:rsidSect="00170DA2">
      <w:headerReference w:type="default" r:id="rId7"/>
      <w:footerReference w:type="default" r:id="rId8"/>
      <w:pgSz w:w="11906" w:h="16838"/>
      <w:pgMar w:top="1418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8C7" w:rsidRDefault="003768C7" w:rsidP="00170DA2">
      <w:pPr>
        <w:spacing w:after="0" w:line="240" w:lineRule="auto"/>
      </w:pPr>
      <w:r>
        <w:separator/>
      </w:r>
    </w:p>
  </w:endnote>
  <w:endnote w:type="continuationSeparator" w:id="0">
    <w:p w:rsidR="003768C7" w:rsidRDefault="003768C7" w:rsidP="0017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DA2" w:rsidRPr="00170DA2" w:rsidRDefault="00170DA2" w:rsidP="00170DA2">
    <w:pPr>
      <w:pStyle w:val="Fuzeile"/>
      <w:tabs>
        <w:tab w:val="clear" w:pos="9072"/>
        <w:tab w:val="right" w:pos="10204"/>
      </w:tabs>
      <w:ind w:left="0"/>
      <w:rPr>
        <w:sz w:val="20"/>
        <w:szCs w:val="20"/>
        <w:u w:val="single"/>
      </w:rPr>
    </w:pPr>
    <w:r w:rsidRPr="00170DA2">
      <w:rPr>
        <w:sz w:val="20"/>
        <w:szCs w:val="20"/>
        <w:u w:val="single"/>
      </w:rPr>
      <w:tab/>
    </w:r>
    <w:r w:rsidRPr="00170DA2">
      <w:rPr>
        <w:sz w:val="20"/>
        <w:szCs w:val="20"/>
        <w:u w:val="single"/>
      </w:rPr>
      <w:tab/>
    </w:r>
  </w:p>
  <w:p w:rsidR="00170DA2" w:rsidRPr="00170DA2" w:rsidRDefault="00170DA2" w:rsidP="00794CD2">
    <w:pPr>
      <w:pStyle w:val="Fuzeile"/>
      <w:tabs>
        <w:tab w:val="clear" w:pos="4536"/>
        <w:tab w:val="clear" w:pos="9072"/>
        <w:tab w:val="center" w:pos="4820"/>
        <w:tab w:val="right" w:pos="10204"/>
      </w:tabs>
      <w:ind w:left="0"/>
      <w:jc w:val="center"/>
      <w:rPr>
        <w:sz w:val="20"/>
        <w:szCs w:val="20"/>
      </w:rPr>
    </w:pPr>
    <w:r>
      <w:rPr>
        <w:sz w:val="20"/>
        <w:szCs w:val="20"/>
      </w:rPr>
      <w:tab/>
      <w:t>Arbeitsblatt</w:t>
    </w:r>
    <w:r>
      <w:rPr>
        <w:sz w:val="20"/>
        <w:szCs w:val="20"/>
      </w:rPr>
      <w:tab/>
    </w:r>
    <w:r w:rsidR="00794CD2" w:rsidRPr="00794CD2">
      <w:rPr>
        <w:sz w:val="20"/>
        <w:szCs w:val="20"/>
      </w:rPr>
      <w:t xml:space="preserve">Seite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PAGE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C60991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 w:rsidRPr="00794CD2">
      <w:rPr>
        <w:sz w:val="20"/>
        <w:szCs w:val="20"/>
      </w:rPr>
      <w:t xml:space="preserve"> von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NUMPAGES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C60991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8C7" w:rsidRDefault="003768C7" w:rsidP="00170DA2">
      <w:pPr>
        <w:spacing w:after="0" w:line="240" w:lineRule="auto"/>
      </w:pPr>
      <w:r>
        <w:separator/>
      </w:r>
    </w:p>
  </w:footnote>
  <w:footnote w:type="continuationSeparator" w:id="0">
    <w:p w:rsidR="003768C7" w:rsidRDefault="003768C7" w:rsidP="0017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6095"/>
      <w:gridCol w:w="2267"/>
    </w:tblGrid>
    <w:tr w:rsidR="00170DA2" w:rsidRPr="00170DA2" w:rsidTr="00B8203D">
      <w:tc>
        <w:tcPr>
          <w:tcW w:w="2127" w:type="dxa"/>
        </w:tcPr>
        <w:p w:rsidR="00170DA2" w:rsidRPr="00170DA2" w:rsidRDefault="00835B31" w:rsidP="00170DA2">
          <w:pPr>
            <w:tabs>
              <w:tab w:val="center" w:pos="4536"/>
              <w:tab w:val="right" w:pos="9072"/>
            </w:tabs>
            <w:spacing w:after="0" w:line="240" w:lineRule="auto"/>
            <w:ind w:left="0"/>
            <w:jc w:val="center"/>
            <w:rPr>
              <w:rFonts w:eastAsia="Times New Roman" w:cs="Times New Roman"/>
              <w:sz w:val="6"/>
              <w:szCs w:val="6"/>
              <w:lang w:eastAsia="de-DE"/>
            </w:rPr>
          </w:pPr>
          <w:r>
            <w:rPr>
              <w:rFonts w:eastAsia="Times New Roman" w:cs="Times New Roman"/>
              <w:noProof/>
              <w:sz w:val="6"/>
              <w:szCs w:val="6"/>
              <w:lang w:eastAsia="de-DE"/>
            </w:rPr>
            <w:drawing>
              <wp:inline distT="0" distB="0" distL="0" distR="0">
                <wp:extent cx="1213485" cy="666115"/>
                <wp:effectExtent l="0" t="0" r="0" b="63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G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</w:p>
        <w:p w:rsidR="00B8203D" w:rsidRPr="00170DA2" w:rsidRDefault="00D411CB" w:rsidP="00B8203D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  <w:r>
            <w:rPr>
              <w:rFonts w:eastAsia="Times New Roman" w:cs="Times New Roman"/>
              <w:b/>
              <w:sz w:val="20"/>
              <w:szCs w:val="20"/>
              <w:lang w:eastAsia="de-DE"/>
            </w:rPr>
            <w:t>Aufgaben zum Teil 1</w:t>
          </w:r>
        </w:p>
      </w:tc>
      <w:tc>
        <w:tcPr>
          <w:tcW w:w="2267" w:type="dxa"/>
          <w:vAlign w:val="bottom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Datum ………………..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Name …………………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Klasse ………………..</w:t>
          </w:r>
        </w:p>
      </w:tc>
    </w:tr>
  </w:tbl>
  <w:p w:rsidR="00170DA2" w:rsidRPr="00900F99" w:rsidRDefault="00170DA2">
    <w:pPr>
      <w:pStyle w:val="Kopfzeile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56EFD"/>
    <w:multiLevelType w:val="hybridMultilevel"/>
    <w:tmpl w:val="5470BCF6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CB"/>
    <w:rsid w:val="000B066D"/>
    <w:rsid w:val="00170DA2"/>
    <w:rsid w:val="001739DA"/>
    <w:rsid w:val="001C4F20"/>
    <w:rsid w:val="001E645C"/>
    <w:rsid w:val="002051A0"/>
    <w:rsid w:val="0021278E"/>
    <w:rsid w:val="00276FB3"/>
    <w:rsid w:val="002D6E99"/>
    <w:rsid w:val="00327502"/>
    <w:rsid w:val="003768C7"/>
    <w:rsid w:val="0038004E"/>
    <w:rsid w:val="003E2ECF"/>
    <w:rsid w:val="00432F0E"/>
    <w:rsid w:val="00473BB6"/>
    <w:rsid w:val="00493F52"/>
    <w:rsid w:val="00545205"/>
    <w:rsid w:val="005A7739"/>
    <w:rsid w:val="005C6FC2"/>
    <w:rsid w:val="005E4248"/>
    <w:rsid w:val="00680C94"/>
    <w:rsid w:val="006B3AEC"/>
    <w:rsid w:val="006B48DF"/>
    <w:rsid w:val="006C5253"/>
    <w:rsid w:val="006F04FE"/>
    <w:rsid w:val="00743B9D"/>
    <w:rsid w:val="00780124"/>
    <w:rsid w:val="007855F8"/>
    <w:rsid w:val="00794CD2"/>
    <w:rsid w:val="007B0471"/>
    <w:rsid w:val="008145F4"/>
    <w:rsid w:val="00814D6D"/>
    <w:rsid w:val="00830E3E"/>
    <w:rsid w:val="008321D3"/>
    <w:rsid w:val="00835B31"/>
    <w:rsid w:val="00837D0E"/>
    <w:rsid w:val="00856CDB"/>
    <w:rsid w:val="00883B51"/>
    <w:rsid w:val="0089631B"/>
    <w:rsid w:val="00900F99"/>
    <w:rsid w:val="00920912"/>
    <w:rsid w:val="00921560"/>
    <w:rsid w:val="00956060"/>
    <w:rsid w:val="009D0FD3"/>
    <w:rsid w:val="009D2D7E"/>
    <w:rsid w:val="009E399B"/>
    <w:rsid w:val="00A043BC"/>
    <w:rsid w:val="00A66E83"/>
    <w:rsid w:val="00A70C46"/>
    <w:rsid w:val="00A909A4"/>
    <w:rsid w:val="00B0096B"/>
    <w:rsid w:val="00B12DAD"/>
    <w:rsid w:val="00B22DB3"/>
    <w:rsid w:val="00B8203D"/>
    <w:rsid w:val="00B96F09"/>
    <w:rsid w:val="00BB61FB"/>
    <w:rsid w:val="00C02856"/>
    <w:rsid w:val="00C220A7"/>
    <w:rsid w:val="00C22D15"/>
    <w:rsid w:val="00C440B8"/>
    <w:rsid w:val="00C60991"/>
    <w:rsid w:val="00C60D71"/>
    <w:rsid w:val="00C94B2F"/>
    <w:rsid w:val="00CC261C"/>
    <w:rsid w:val="00CD01D8"/>
    <w:rsid w:val="00CD0F1E"/>
    <w:rsid w:val="00D12E27"/>
    <w:rsid w:val="00D411CB"/>
    <w:rsid w:val="00DB4A51"/>
    <w:rsid w:val="00E63699"/>
    <w:rsid w:val="00E71DE2"/>
    <w:rsid w:val="00E92B09"/>
    <w:rsid w:val="00EB1E30"/>
    <w:rsid w:val="00F4111F"/>
    <w:rsid w:val="00F72CD5"/>
    <w:rsid w:val="00FA4BEF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B4310"/>
  <w15:chartTrackingRefBased/>
  <w15:docId w15:val="{3F47B794-A223-4415-9AE7-3C7DFA0E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E645C"/>
    <w:pPr>
      <w:ind w:left="567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0DA2"/>
    <w:pPr>
      <w:keepNext/>
      <w:keepLines/>
      <w:spacing w:before="240" w:after="0"/>
      <w:ind w:left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0DA2"/>
    <w:pPr>
      <w:keepNext/>
      <w:keepLines/>
      <w:spacing w:before="40" w:after="0"/>
      <w:ind w:left="227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0DA2"/>
    <w:pPr>
      <w:keepNext/>
      <w:keepLines/>
      <w:spacing w:before="40" w:after="0"/>
      <w:ind w:left="454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0DA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rbeitsblatt">
    <w:name w:val="Formatvorlage Arbeitsblatt"/>
    <w:basedOn w:val="Titel"/>
    <w:link w:val="FormatvorlageArbeitsblattZchn"/>
    <w:qFormat/>
    <w:rsid w:val="00C220A7"/>
    <w:pPr>
      <w:spacing w:before="240" w:after="60"/>
      <w:contextualSpacing w:val="0"/>
      <w:outlineLvl w:val="0"/>
    </w:pPr>
    <w:rPr>
      <w:rFonts w:asciiTheme="minorHAnsi" w:eastAsiaTheme="minorHAnsi" w:hAnsiTheme="minorHAnsi" w:cstheme="minorBidi"/>
      <w:b/>
      <w:spacing w:val="0"/>
      <w:sz w:val="32"/>
      <w:szCs w:val="22"/>
    </w:rPr>
  </w:style>
  <w:style w:type="character" w:customStyle="1" w:styleId="FormatvorlageArbeitsblattZchn">
    <w:name w:val="Formatvorlage Arbeitsblatt Zchn"/>
    <w:basedOn w:val="TitelZchn"/>
    <w:link w:val="FormatvorlageArbeitsblatt"/>
    <w:rsid w:val="00C220A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5C6FC2"/>
    <w:pPr>
      <w:spacing w:after="0" w:line="240" w:lineRule="auto"/>
      <w:ind w:left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FC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0DA2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0DA2"/>
    <w:rPr>
      <w:rFonts w:ascii="Times New Roman" w:eastAsiaTheme="majorEastAsia" w:hAnsi="Times New Roman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0DA2"/>
    <w:rPr>
      <w:rFonts w:ascii="Times New Roman" w:eastAsiaTheme="majorEastAsia" w:hAnsi="Times New Roman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0DA2"/>
    <w:rPr>
      <w:rFonts w:ascii="Times New Roman" w:eastAsiaTheme="majorEastAsia" w:hAnsi="Times New Roman" w:cstheme="majorBidi"/>
      <w:i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DA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DA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DB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as\Documents\Benutzerdefinierte%20Office-Vorlagen\Arbeitsblatt%20neu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 neu.dotx</Template>
  <TotalTime>0</TotalTime>
  <Pages>1</Pages>
  <Words>31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schueler</cp:lastModifiedBy>
  <cp:revision>6</cp:revision>
  <dcterms:created xsi:type="dcterms:W3CDTF">2021-11-28T14:51:00Z</dcterms:created>
  <dcterms:modified xsi:type="dcterms:W3CDTF">2022-01-06T17:07:00Z</dcterms:modified>
</cp:coreProperties>
</file>