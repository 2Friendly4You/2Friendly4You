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B3" w:rsidRDefault="00B22DB3" w:rsidP="00B22DB3">
      <w:pPr>
        <w:pStyle w:val="berschrift1"/>
      </w:pPr>
      <w:r>
        <w:t>Aufgaben zum T</w:t>
      </w:r>
      <w:r w:rsidR="00B7396E">
        <w:t xml:space="preserve">eil </w:t>
      </w:r>
      <w:r w:rsidR="00084BEB">
        <w:t>5</w:t>
      </w:r>
    </w:p>
    <w:p w:rsidR="00AB22C2" w:rsidRDefault="001B07D7" w:rsidP="00F11252">
      <w:r>
        <w:t xml:space="preserve">Nun </w:t>
      </w:r>
      <w:r w:rsidR="00084BEB">
        <w:t xml:space="preserve">erweitern </w:t>
      </w:r>
      <w:r>
        <w:t>Sie Ihr</w:t>
      </w:r>
      <w:r w:rsidR="00084BEB">
        <w:t>e Webpräsenz um eine Tabelle.</w:t>
      </w:r>
      <w:bookmarkStart w:id="0" w:name="_GoBack"/>
      <w:bookmarkEnd w:id="0"/>
    </w:p>
    <w:p w:rsidR="00BA3A76" w:rsidRDefault="00BA3A76" w:rsidP="00AB22C2">
      <w:pPr>
        <w:pStyle w:val="Listenabsatz"/>
        <w:numPr>
          <w:ilvl w:val="0"/>
          <w:numId w:val="2"/>
        </w:numPr>
      </w:pPr>
      <w:r>
        <w:t xml:space="preserve">Fertigen Sie eine Tabelle in </w:t>
      </w:r>
      <w:proofErr w:type="spellStart"/>
      <w:r>
        <w:t>html</w:t>
      </w:r>
      <w:proofErr w:type="spellEnd"/>
      <w:r>
        <w:t xml:space="preserve"> an. Dieses wurde in dem Tutorial nicht angesprochen. Sie müssen es sich selbst aneignen.</w:t>
      </w:r>
    </w:p>
    <w:p w:rsidR="00DB4A51" w:rsidRDefault="00DB4A51" w:rsidP="00F11252">
      <w:pPr>
        <w:pStyle w:val="Listenabsatz"/>
        <w:ind w:left="1287"/>
      </w:pPr>
    </w:p>
    <w:p w:rsidR="00D57376" w:rsidRDefault="00D57376" w:rsidP="00F11252">
      <w:pPr>
        <w:pStyle w:val="Listenabsatz"/>
        <w:ind w:left="1287"/>
      </w:pPr>
    </w:p>
    <w:p w:rsidR="00D57376" w:rsidRDefault="00D57376" w:rsidP="00F11252">
      <w:pPr>
        <w:pStyle w:val="Listenabsatz"/>
        <w:ind w:left="1287"/>
      </w:pPr>
      <w:r w:rsidRPr="00D57376">
        <w:t>https://wiki.selfhtml.org/wiki/HTML/Tabellen</w:t>
      </w:r>
    </w:p>
    <w:p w:rsidR="00170DA2" w:rsidRPr="00170DA2" w:rsidRDefault="00170DA2" w:rsidP="00170DA2"/>
    <w:p w:rsidR="00170DA2" w:rsidRPr="00170DA2" w:rsidRDefault="00170DA2" w:rsidP="00170DA2"/>
    <w:p w:rsidR="00170DA2" w:rsidRPr="00170DA2" w:rsidRDefault="00170DA2" w:rsidP="00170DA2"/>
    <w:p w:rsidR="00170DA2" w:rsidRPr="00170DA2" w:rsidRDefault="00170DA2" w:rsidP="00170DA2"/>
    <w:p w:rsidR="00170DA2" w:rsidRDefault="00170DA2" w:rsidP="00170DA2"/>
    <w:p w:rsidR="001739DA" w:rsidRPr="00170DA2" w:rsidRDefault="001739DA" w:rsidP="00170DA2"/>
    <w:sectPr w:rsidR="001739DA" w:rsidRPr="00170DA2" w:rsidSect="00170DA2">
      <w:headerReference w:type="default" r:id="rId7"/>
      <w:footerReference w:type="default" r:id="rId8"/>
      <w:pgSz w:w="11906" w:h="16838"/>
      <w:pgMar w:top="1418" w:right="851" w:bottom="1134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49B" w:rsidRDefault="002D549B" w:rsidP="00170DA2">
      <w:pPr>
        <w:spacing w:after="0" w:line="240" w:lineRule="auto"/>
      </w:pPr>
      <w:r>
        <w:separator/>
      </w:r>
    </w:p>
  </w:endnote>
  <w:endnote w:type="continuationSeparator" w:id="0">
    <w:p w:rsidR="002D549B" w:rsidRDefault="002D549B" w:rsidP="0017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DA2" w:rsidRPr="00170DA2" w:rsidRDefault="00170DA2" w:rsidP="00170DA2">
    <w:pPr>
      <w:pStyle w:val="Fuzeile"/>
      <w:tabs>
        <w:tab w:val="clear" w:pos="9072"/>
        <w:tab w:val="right" w:pos="10204"/>
      </w:tabs>
      <w:ind w:left="0"/>
      <w:rPr>
        <w:sz w:val="20"/>
        <w:szCs w:val="20"/>
        <w:u w:val="single"/>
      </w:rPr>
    </w:pPr>
    <w:r w:rsidRPr="00170DA2">
      <w:rPr>
        <w:sz w:val="20"/>
        <w:szCs w:val="20"/>
        <w:u w:val="single"/>
      </w:rPr>
      <w:tab/>
    </w:r>
    <w:r w:rsidRPr="00170DA2">
      <w:rPr>
        <w:sz w:val="20"/>
        <w:szCs w:val="20"/>
        <w:u w:val="single"/>
      </w:rPr>
      <w:tab/>
    </w:r>
  </w:p>
  <w:p w:rsidR="00170DA2" w:rsidRPr="00170DA2" w:rsidRDefault="00170DA2" w:rsidP="00794CD2">
    <w:pPr>
      <w:pStyle w:val="Fuzeile"/>
      <w:tabs>
        <w:tab w:val="clear" w:pos="4536"/>
        <w:tab w:val="clear" w:pos="9072"/>
        <w:tab w:val="center" w:pos="4820"/>
        <w:tab w:val="right" w:pos="10204"/>
      </w:tabs>
      <w:ind w:left="0"/>
      <w:jc w:val="center"/>
      <w:rPr>
        <w:sz w:val="20"/>
        <w:szCs w:val="20"/>
      </w:rPr>
    </w:pPr>
    <w:r>
      <w:rPr>
        <w:sz w:val="20"/>
        <w:szCs w:val="20"/>
      </w:rPr>
      <w:tab/>
      <w:t>Arbeitsblatt</w:t>
    </w:r>
    <w:r>
      <w:rPr>
        <w:sz w:val="20"/>
        <w:szCs w:val="20"/>
      </w:rPr>
      <w:tab/>
    </w:r>
    <w:r w:rsidR="00794CD2" w:rsidRPr="00794CD2">
      <w:rPr>
        <w:sz w:val="20"/>
        <w:szCs w:val="20"/>
      </w:rPr>
      <w:t xml:space="preserve">Seite </w:t>
    </w:r>
    <w:r w:rsidR="00794CD2" w:rsidRPr="00794CD2">
      <w:rPr>
        <w:bCs/>
        <w:sz w:val="20"/>
        <w:szCs w:val="20"/>
      </w:rPr>
      <w:fldChar w:fldCharType="begin"/>
    </w:r>
    <w:r w:rsidR="00794CD2" w:rsidRPr="00794CD2">
      <w:rPr>
        <w:bCs/>
        <w:sz w:val="20"/>
        <w:szCs w:val="20"/>
      </w:rPr>
      <w:instrText>PAGE  \* Arabic  \* MERGEFORMAT</w:instrText>
    </w:r>
    <w:r w:rsidR="00794CD2" w:rsidRPr="00794CD2">
      <w:rPr>
        <w:bCs/>
        <w:sz w:val="20"/>
        <w:szCs w:val="20"/>
      </w:rPr>
      <w:fldChar w:fldCharType="separate"/>
    </w:r>
    <w:r w:rsidR="00084BEB">
      <w:rPr>
        <w:bCs/>
        <w:noProof/>
        <w:sz w:val="20"/>
        <w:szCs w:val="20"/>
      </w:rPr>
      <w:t>1</w:t>
    </w:r>
    <w:r w:rsidR="00794CD2" w:rsidRPr="00794CD2">
      <w:rPr>
        <w:bCs/>
        <w:sz w:val="20"/>
        <w:szCs w:val="20"/>
      </w:rPr>
      <w:fldChar w:fldCharType="end"/>
    </w:r>
    <w:r w:rsidR="00794CD2" w:rsidRPr="00794CD2">
      <w:rPr>
        <w:sz w:val="20"/>
        <w:szCs w:val="20"/>
      </w:rPr>
      <w:t xml:space="preserve"> von </w:t>
    </w:r>
    <w:r w:rsidR="00794CD2" w:rsidRPr="00794CD2">
      <w:rPr>
        <w:bCs/>
        <w:sz w:val="20"/>
        <w:szCs w:val="20"/>
      </w:rPr>
      <w:fldChar w:fldCharType="begin"/>
    </w:r>
    <w:r w:rsidR="00794CD2" w:rsidRPr="00794CD2">
      <w:rPr>
        <w:bCs/>
        <w:sz w:val="20"/>
        <w:szCs w:val="20"/>
      </w:rPr>
      <w:instrText>NUMPAGES  \* Arabic  \* MERGEFORMAT</w:instrText>
    </w:r>
    <w:r w:rsidR="00794CD2" w:rsidRPr="00794CD2">
      <w:rPr>
        <w:bCs/>
        <w:sz w:val="20"/>
        <w:szCs w:val="20"/>
      </w:rPr>
      <w:fldChar w:fldCharType="separate"/>
    </w:r>
    <w:r w:rsidR="00084BEB">
      <w:rPr>
        <w:bCs/>
        <w:noProof/>
        <w:sz w:val="20"/>
        <w:szCs w:val="20"/>
      </w:rPr>
      <w:t>1</w:t>
    </w:r>
    <w:r w:rsidR="00794CD2" w:rsidRPr="00794CD2">
      <w:rPr>
        <w:bCs/>
        <w:sz w:val="20"/>
        <w:szCs w:val="20"/>
      </w:rPr>
      <w:fldChar w:fldCharType="end"/>
    </w:r>
    <w:r w:rsidR="00794CD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49B" w:rsidRDefault="002D549B" w:rsidP="00170DA2">
      <w:pPr>
        <w:spacing w:after="0" w:line="240" w:lineRule="auto"/>
      </w:pPr>
      <w:r>
        <w:separator/>
      </w:r>
    </w:p>
  </w:footnote>
  <w:footnote w:type="continuationSeparator" w:id="0">
    <w:p w:rsidR="002D549B" w:rsidRDefault="002D549B" w:rsidP="0017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8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6095"/>
      <w:gridCol w:w="2267"/>
    </w:tblGrid>
    <w:tr w:rsidR="00170DA2" w:rsidRPr="00170DA2" w:rsidTr="00B8203D">
      <w:tc>
        <w:tcPr>
          <w:tcW w:w="2127" w:type="dxa"/>
        </w:tcPr>
        <w:p w:rsidR="00170DA2" w:rsidRPr="00170DA2" w:rsidRDefault="00835B31" w:rsidP="00170DA2">
          <w:pPr>
            <w:tabs>
              <w:tab w:val="center" w:pos="4536"/>
              <w:tab w:val="right" w:pos="9072"/>
            </w:tabs>
            <w:spacing w:after="0" w:line="240" w:lineRule="auto"/>
            <w:ind w:left="0"/>
            <w:jc w:val="center"/>
            <w:rPr>
              <w:rFonts w:eastAsia="Times New Roman" w:cs="Times New Roman"/>
              <w:sz w:val="6"/>
              <w:szCs w:val="6"/>
              <w:lang w:eastAsia="de-DE"/>
            </w:rPr>
          </w:pPr>
          <w:r>
            <w:rPr>
              <w:rFonts w:eastAsia="Times New Roman" w:cs="Times New Roman"/>
              <w:noProof/>
              <w:sz w:val="6"/>
              <w:szCs w:val="6"/>
              <w:lang w:eastAsia="de-DE"/>
            </w:rPr>
            <w:drawing>
              <wp:inline distT="0" distB="0" distL="0" distR="0">
                <wp:extent cx="1213485" cy="666115"/>
                <wp:effectExtent l="0" t="0" r="0" b="63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G_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485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240" w:lineRule="auto"/>
            <w:ind w:left="-279" w:firstLine="57"/>
            <w:jc w:val="center"/>
            <w:rPr>
              <w:rFonts w:eastAsia="Times New Roman" w:cs="Times New Roman"/>
              <w:b/>
              <w:sz w:val="20"/>
              <w:szCs w:val="20"/>
              <w:lang w:eastAsia="de-DE"/>
            </w:rPr>
          </w:pPr>
        </w:p>
        <w:p w:rsidR="00B8203D" w:rsidRPr="00170DA2" w:rsidRDefault="001B07D7" w:rsidP="00B8203D">
          <w:pPr>
            <w:tabs>
              <w:tab w:val="center" w:pos="4536"/>
              <w:tab w:val="right" w:pos="9072"/>
            </w:tabs>
            <w:spacing w:after="0" w:line="240" w:lineRule="auto"/>
            <w:ind w:left="-279" w:firstLine="57"/>
            <w:jc w:val="center"/>
            <w:rPr>
              <w:rFonts w:eastAsia="Times New Roman" w:cs="Times New Roman"/>
              <w:b/>
              <w:sz w:val="20"/>
              <w:szCs w:val="20"/>
              <w:lang w:eastAsia="de-DE"/>
            </w:rPr>
          </w:pPr>
          <w:r>
            <w:rPr>
              <w:rFonts w:eastAsia="Times New Roman" w:cs="Times New Roman"/>
              <w:b/>
              <w:sz w:val="20"/>
              <w:szCs w:val="20"/>
              <w:lang w:eastAsia="de-DE"/>
            </w:rPr>
            <w:t>Projekt-Aufgaben zum Teil 4</w:t>
          </w:r>
        </w:p>
      </w:tc>
      <w:tc>
        <w:tcPr>
          <w:tcW w:w="2267" w:type="dxa"/>
          <w:vAlign w:val="bottom"/>
        </w:tcPr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360" w:lineRule="auto"/>
            <w:ind w:left="0"/>
            <w:rPr>
              <w:rFonts w:eastAsia="Times New Roman" w:cs="Times New Roman"/>
              <w:sz w:val="20"/>
              <w:szCs w:val="20"/>
              <w:lang w:eastAsia="de-DE"/>
            </w:rPr>
          </w:pPr>
          <w:r w:rsidRPr="00170DA2">
            <w:rPr>
              <w:rFonts w:eastAsia="Times New Roman" w:cs="Times New Roman"/>
              <w:sz w:val="20"/>
              <w:szCs w:val="20"/>
              <w:lang w:eastAsia="de-DE"/>
            </w:rPr>
            <w:t>Datum ………………..</w:t>
          </w:r>
        </w:p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360" w:lineRule="auto"/>
            <w:ind w:left="0"/>
            <w:rPr>
              <w:rFonts w:eastAsia="Times New Roman" w:cs="Times New Roman"/>
              <w:sz w:val="20"/>
              <w:szCs w:val="20"/>
              <w:lang w:eastAsia="de-DE"/>
            </w:rPr>
          </w:pPr>
          <w:r w:rsidRPr="00170DA2">
            <w:rPr>
              <w:rFonts w:eastAsia="Times New Roman" w:cs="Times New Roman"/>
              <w:sz w:val="20"/>
              <w:szCs w:val="20"/>
              <w:lang w:eastAsia="de-DE"/>
            </w:rPr>
            <w:t>Name …………………</w:t>
          </w:r>
        </w:p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360" w:lineRule="auto"/>
            <w:ind w:left="0"/>
            <w:rPr>
              <w:rFonts w:eastAsia="Times New Roman" w:cs="Times New Roman"/>
              <w:sz w:val="20"/>
              <w:szCs w:val="20"/>
              <w:lang w:eastAsia="de-DE"/>
            </w:rPr>
          </w:pPr>
          <w:r w:rsidRPr="00170DA2">
            <w:rPr>
              <w:rFonts w:eastAsia="Times New Roman" w:cs="Times New Roman"/>
              <w:sz w:val="20"/>
              <w:szCs w:val="20"/>
              <w:lang w:eastAsia="de-DE"/>
            </w:rPr>
            <w:t>Klasse ………………..</w:t>
          </w:r>
        </w:p>
      </w:tc>
    </w:tr>
  </w:tbl>
  <w:p w:rsidR="00170DA2" w:rsidRPr="00900F99" w:rsidRDefault="00170DA2">
    <w:pPr>
      <w:pStyle w:val="Kopfzeile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50FA"/>
    <w:multiLevelType w:val="hybridMultilevel"/>
    <w:tmpl w:val="899A53F8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6756EFD"/>
    <w:multiLevelType w:val="hybridMultilevel"/>
    <w:tmpl w:val="5470BCF6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CB"/>
    <w:rsid w:val="00084BEB"/>
    <w:rsid w:val="000B066D"/>
    <w:rsid w:val="00170DA2"/>
    <w:rsid w:val="001739DA"/>
    <w:rsid w:val="001B07D7"/>
    <w:rsid w:val="001C4F20"/>
    <w:rsid w:val="001E645C"/>
    <w:rsid w:val="002051A0"/>
    <w:rsid w:val="0021278E"/>
    <w:rsid w:val="00276FB3"/>
    <w:rsid w:val="002D549B"/>
    <w:rsid w:val="002D6E99"/>
    <w:rsid w:val="00327502"/>
    <w:rsid w:val="0038004E"/>
    <w:rsid w:val="003E2ECF"/>
    <w:rsid w:val="00432F0E"/>
    <w:rsid w:val="00473BB6"/>
    <w:rsid w:val="00493F52"/>
    <w:rsid w:val="00545205"/>
    <w:rsid w:val="005A7739"/>
    <w:rsid w:val="005C6FC2"/>
    <w:rsid w:val="0064707F"/>
    <w:rsid w:val="00680C94"/>
    <w:rsid w:val="00684201"/>
    <w:rsid w:val="006B3AEC"/>
    <w:rsid w:val="006B48DF"/>
    <w:rsid w:val="006C5253"/>
    <w:rsid w:val="006F04FE"/>
    <w:rsid w:val="00743B9D"/>
    <w:rsid w:val="007542B6"/>
    <w:rsid w:val="00780124"/>
    <w:rsid w:val="007855F8"/>
    <w:rsid w:val="00794CD2"/>
    <w:rsid w:val="007B0471"/>
    <w:rsid w:val="008145F4"/>
    <w:rsid w:val="00814D6D"/>
    <w:rsid w:val="00830E3E"/>
    <w:rsid w:val="008321D3"/>
    <w:rsid w:val="00835B31"/>
    <w:rsid w:val="00837D0E"/>
    <w:rsid w:val="00856CDB"/>
    <w:rsid w:val="00883B51"/>
    <w:rsid w:val="0089631B"/>
    <w:rsid w:val="00900F99"/>
    <w:rsid w:val="00920912"/>
    <w:rsid w:val="00921560"/>
    <w:rsid w:val="00956060"/>
    <w:rsid w:val="009D0FD3"/>
    <w:rsid w:val="009D2D7E"/>
    <w:rsid w:val="009E399B"/>
    <w:rsid w:val="00A043BC"/>
    <w:rsid w:val="00A66E83"/>
    <w:rsid w:val="00A70C46"/>
    <w:rsid w:val="00A909A4"/>
    <w:rsid w:val="00AB22C2"/>
    <w:rsid w:val="00B0096B"/>
    <w:rsid w:val="00B12DAD"/>
    <w:rsid w:val="00B22DB3"/>
    <w:rsid w:val="00B7396E"/>
    <w:rsid w:val="00B8203D"/>
    <w:rsid w:val="00BA3A76"/>
    <w:rsid w:val="00BB61FB"/>
    <w:rsid w:val="00C02856"/>
    <w:rsid w:val="00C220A7"/>
    <w:rsid w:val="00C22D15"/>
    <w:rsid w:val="00C60991"/>
    <w:rsid w:val="00C81430"/>
    <w:rsid w:val="00C94B2F"/>
    <w:rsid w:val="00CC261C"/>
    <w:rsid w:val="00CD01D8"/>
    <w:rsid w:val="00CD0F1E"/>
    <w:rsid w:val="00D12E27"/>
    <w:rsid w:val="00D411CB"/>
    <w:rsid w:val="00D57376"/>
    <w:rsid w:val="00DB4A51"/>
    <w:rsid w:val="00E63699"/>
    <w:rsid w:val="00E71DE2"/>
    <w:rsid w:val="00EB1E30"/>
    <w:rsid w:val="00F11252"/>
    <w:rsid w:val="00F4111F"/>
    <w:rsid w:val="00F72CD5"/>
    <w:rsid w:val="00FA4BEF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47B794-A223-4415-9AE7-3C7DFA0E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645C"/>
    <w:pPr>
      <w:ind w:left="567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0DA2"/>
    <w:pPr>
      <w:keepNext/>
      <w:keepLines/>
      <w:spacing w:before="240" w:after="0"/>
      <w:ind w:left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0DA2"/>
    <w:pPr>
      <w:keepNext/>
      <w:keepLines/>
      <w:spacing w:before="40" w:after="0"/>
      <w:ind w:left="227"/>
      <w:outlineLvl w:val="1"/>
    </w:pPr>
    <w:rPr>
      <w:rFonts w:eastAsiaTheme="majorEastAsia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0DA2"/>
    <w:pPr>
      <w:keepNext/>
      <w:keepLines/>
      <w:spacing w:before="40" w:after="0"/>
      <w:ind w:left="454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0DA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rbeitsblatt">
    <w:name w:val="Formatvorlage Arbeitsblatt"/>
    <w:basedOn w:val="Titel"/>
    <w:link w:val="FormatvorlageArbeitsblattZchn"/>
    <w:qFormat/>
    <w:rsid w:val="00C220A7"/>
    <w:pPr>
      <w:spacing w:before="240" w:after="60"/>
      <w:contextualSpacing w:val="0"/>
      <w:outlineLvl w:val="0"/>
    </w:pPr>
    <w:rPr>
      <w:rFonts w:asciiTheme="minorHAnsi" w:eastAsiaTheme="minorHAnsi" w:hAnsiTheme="minorHAnsi" w:cstheme="minorBidi"/>
      <w:b/>
      <w:spacing w:val="0"/>
      <w:sz w:val="32"/>
      <w:szCs w:val="22"/>
    </w:rPr>
  </w:style>
  <w:style w:type="character" w:customStyle="1" w:styleId="FormatvorlageArbeitsblattZchn">
    <w:name w:val="Formatvorlage Arbeitsblatt Zchn"/>
    <w:basedOn w:val="TitelZchn"/>
    <w:link w:val="FormatvorlageArbeitsblatt"/>
    <w:rsid w:val="00C220A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rsid w:val="005C6FC2"/>
    <w:pPr>
      <w:spacing w:after="0" w:line="240" w:lineRule="auto"/>
      <w:ind w:left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6FC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0DA2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0DA2"/>
    <w:rPr>
      <w:rFonts w:ascii="Times New Roman" w:eastAsiaTheme="majorEastAsia" w:hAnsi="Times New Roman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0DA2"/>
    <w:rPr>
      <w:rFonts w:ascii="Times New Roman" w:eastAsiaTheme="majorEastAsia" w:hAnsi="Times New Roman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0DA2"/>
    <w:rPr>
      <w:rFonts w:ascii="Times New Roman" w:eastAsiaTheme="majorEastAsia" w:hAnsi="Times New Roman" w:cstheme="majorBidi"/>
      <w:i/>
      <w:iCs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17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DA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7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DA2"/>
    <w:rPr>
      <w:rFonts w:ascii="Times New Roman" w:hAnsi="Times New Roman"/>
      <w:sz w:val="24"/>
    </w:rPr>
  </w:style>
  <w:style w:type="paragraph" w:styleId="Listenabsatz">
    <w:name w:val="List Paragraph"/>
    <w:basedOn w:val="Standard"/>
    <w:uiPriority w:val="34"/>
    <w:qFormat/>
    <w:rsid w:val="00DB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as\Documents\Benutzerdefinierte%20Office-Vorlagen\Arbeitsblatt%20neu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 neu.dotx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nobody</cp:lastModifiedBy>
  <cp:revision>7</cp:revision>
  <dcterms:created xsi:type="dcterms:W3CDTF">2021-11-28T14:53:00Z</dcterms:created>
  <dcterms:modified xsi:type="dcterms:W3CDTF">2021-12-12T18:08:00Z</dcterms:modified>
</cp:coreProperties>
</file>