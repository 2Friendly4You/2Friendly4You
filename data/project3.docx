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DB3" w:rsidRDefault="00B22DB3" w:rsidP="00B22DB3">
      <w:pPr>
        <w:pStyle w:val="berschrift1"/>
      </w:pPr>
      <w:r>
        <w:t>Aufgaben zum T</w:t>
      </w:r>
      <w:r w:rsidR="00B7396E">
        <w:t>eil 3</w:t>
      </w:r>
    </w:p>
    <w:p w:rsidR="00F11252" w:rsidRDefault="00266702" w:rsidP="00F11252">
      <w:r>
        <w:t>Stellen</w:t>
      </w:r>
      <w:bookmarkStart w:id="0" w:name="_GoBack"/>
      <w:bookmarkEnd w:id="0"/>
      <w:r w:rsidR="00B22DB3">
        <w:t xml:space="preserve"> Sie </w:t>
      </w:r>
      <w:r w:rsidR="00F11252">
        <w:t xml:space="preserve">für Ihr Webdesign Stilregeln auf. Erstellen Sie eine </w:t>
      </w:r>
      <w:proofErr w:type="spellStart"/>
      <w:r w:rsidR="00F11252">
        <w:t>css</w:t>
      </w:r>
      <w:proofErr w:type="spellEnd"/>
      <w:r w:rsidR="00F11252">
        <w:t xml:space="preserve"> Datei und binden diese in allen Webseiten ein. Das Design bleibt Ihnen überlassen.</w:t>
      </w:r>
    </w:p>
    <w:p w:rsidR="00DB4A51" w:rsidRDefault="00DB4A51" w:rsidP="00F11252">
      <w:pPr>
        <w:pStyle w:val="Listenabsatz"/>
        <w:ind w:left="1287"/>
      </w:pPr>
    </w:p>
    <w:p w:rsidR="00170DA2" w:rsidRPr="00170DA2" w:rsidRDefault="00170DA2" w:rsidP="00170DA2"/>
    <w:p w:rsidR="00170DA2" w:rsidRPr="00170DA2" w:rsidRDefault="00170DA2" w:rsidP="00170DA2"/>
    <w:p w:rsidR="00170DA2" w:rsidRPr="00170DA2" w:rsidRDefault="00170DA2" w:rsidP="00170DA2"/>
    <w:p w:rsidR="00170DA2" w:rsidRPr="00170DA2" w:rsidRDefault="00170DA2" w:rsidP="00170DA2"/>
    <w:p w:rsidR="00170DA2" w:rsidRDefault="00170DA2" w:rsidP="00170DA2"/>
    <w:p w:rsidR="001739DA" w:rsidRPr="00170DA2" w:rsidRDefault="001739DA" w:rsidP="00170DA2"/>
    <w:sectPr w:rsidR="001739DA" w:rsidRPr="00170DA2" w:rsidSect="00170DA2">
      <w:headerReference w:type="default" r:id="rId7"/>
      <w:footerReference w:type="default" r:id="rId8"/>
      <w:pgSz w:w="11906" w:h="16838"/>
      <w:pgMar w:top="1418" w:right="851" w:bottom="1134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582" w:rsidRDefault="00E46582" w:rsidP="00170DA2">
      <w:pPr>
        <w:spacing w:after="0" w:line="240" w:lineRule="auto"/>
      </w:pPr>
      <w:r>
        <w:separator/>
      </w:r>
    </w:p>
  </w:endnote>
  <w:endnote w:type="continuationSeparator" w:id="0">
    <w:p w:rsidR="00E46582" w:rsidRDefault="00E46582" w:rsidP="0017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DA2" w:rsidRPr="00170DA2" w:rsidRDefault="00170DA2" w:rsidP="00170DA2">
    <w:pPr>
      <w:pStyle w:val="Fuzeile"/>
      <w:tabs>
        <w:tab w:val="clear" w:pos="9072"/>
        <w:tab w:val="right" w:pos="10204"/>
      </w:tabs>
      <w:ind w:left="0"/>
      <w:rPr>
        <w:sz w:val="20"/>
        <w:szCs w:val="20"/>
        <w:u w:val="single"/>
      </w:rPr>
    </w:pPr>
    <w:r w:rsidRPr="00170DA2">
      <w:rPr>
        <w:sz w:val="20"/>
        <w:szCs w:val="20"/>
        <w:u w:val="single"/>
      </w:rPr>
      <w:tab/>
    </w:r>
    <w:r w:rsidRPr="00170DA2">
      <w:rPr>
        <w:sz w:val="20"/>
        <w:szCs w:val="20"/>
        <w:u w:val="single"/>
      </w:rPr>
      <w:tab/>
    </w:r>
  </w:p>
  <w:p w:rsidR="00170DA2" w:rsidRPr="00170DA2" w:rsidRDefault="00170DA2" w:rsidP="00794CD2">
    <w:pPr>
      <w:pStyle w:val="Fuzeile"/>
      <w:tabs>
        <w:tab w:val="clear" w:pos="4536"/>
        <w:tab w:val="clear" w:pos="9072"/>
        <w:tab w:val="center" w:pos="4820"/>
        <w:tab w:val="right" w:pos="10204"/>
      </w:tabs>
      <w:ind w:left="0"/>
      <w:jc w:val="center"/>
      <w:rPr>
        <w:sz w:val="20"/>
        <w:szCs w:val="20"/>
      </w:rPr>
    </w:pPr>
    <w:r>
      <w:rPr>
        <w:sz w:val="20"/>
        <w:szCs w:val="20"/>
      </w:rPr>
      <w:tab/>
      <w:t>Arbeitsblatt</w:t>
    </w:r>
    <w:r>
      <w:rPr>
        <w:sz w:val="20"/>
        <w:szCs w:val="20"/>
      </w:rPr>
      <w:tab/>
    </w:r>
    <w:r w:rsidR="00794CD2" w:rsidRPr="00794CD2">
      <w:rPr>
        <w:sz w:val="20"/>
        <w:szCs w:val="20"/>
      </w:rPr>
      <w:t xml:space="preserve">Seite </w:t>
    </w:r>
    <w:r w:rsidR="00794CD2" w:rsidRPr="00794CD2">
      <w:rPr>
        <w:bCs/>
        <w:sz w:val="20"/>
        <w:szCs w:val="20"/>
      </w:rPr>
      <w:fldChar w:fldCharType="begin"/>
    </w:r>
    <w:r w:rsidR="00794CD2" w:rsidRPr="00794CD2">
      <w:rPr>
        <w:bCs/>
        <w:sz w:val="20"/>
        <w:szCs w:val="20"/>
      </w:rPr>
      <w:instrText>PAGE  \* Arabic  \* MERGEFORMAT</w:instrText>
    </w:r>
    <w:r w:rsidR="00794CD2" w:rsidRPr="00794CD2">
      <w:rPr>
        <w:bCs/>
        <w:sz w:val="20"/>
        <w:szCs w:val="20"/>
      </w:rPr>
      <w:fldChar w:fldCharType="separate"/>
    </w:r>
    <w:r w:rsidR="00F11252">
      <w:rPr>
        <w:bCs/>
        <w:noProof/>
        <w:sz w:val="20"/>
        <w:szCs w:val="20"/>
      </w:rPr>
      <w:t>1</w:t>
    </w:r>
    <w:r w:rsidR="00794CD2" w:rsidRPr="00794CD2">
      <w:rPr>
        <w:bCs/>
        <w:sz w:val="20"/>
        <w:szCs w:val="20"/>
      </w:rPr>
      <w:fldChar w:fldCharType="end"/>
    </w:r>
    <w:r w:rsidR="00794CD2" w:rsidRPr="00794CD2">
      <w:rPr>
        <w:sz w:val="20"/>
        <w:szCs w:val="20"/>
      </w:rPr>
      <w:t xml:space="preserve"> von </w:t>
    </w:r>
    <w:r w:rsidR="00794CD2" w:rsidRPr="00794CD2">
      <w:rPr>
        <w:bCs/>
        <w:sz w:val="20"/>
        <w:szCs w:val="20"/>
      </w:rPr>
      <w:fldChar w:fldCharType="begin"/>
    </w:r>
    <w:r w:rsidR="00794CD2" w:rsidRPr="00794CD2">
      <w:rPr>
        <w:bCs/>
        <w:sz w:val="20"/>
        <w:szCs w:val="20"/>
      </w:rPr>
      <w:instrText>NUMPAGES  \* Arabic  \* MERGEFORMAT</w:instrText>
    </w:r>
    <w:r w:rsidR="00794CD2" w:rsidRPr="00794CD2">
      <w:rPr>
        <w:bCs/>
        <w:sz w:val="20"/>
        <w:szCs w:val="20"/>
      </w:rPr>
      <w:fldChar w:fldCharType="separate"/>
    </w:r>
    <w:r w:rsidR="00F11252">
      <w:rPr>
        <w:bCs/>
        <w:noProof/>
        <w:sz w:val="20"/>
        <w:szCs w:val="20"/>
      </w:rPr>
      <w:t>1</w:t>
    </w:r>
    <w:r w:rsidR="00794CD2" w:rsidRPr="00794CD2">
      <w:rPr>
        <w:bCs/>
        <w:sz w:val="20"/>
        <w:szCs w:val="20"/>
      </w:rPr>
      <w:fldChar w:fldCharType="end"/>
    </w:r>
    <w:r w:rsidR="00794CD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582" w:rsidRDefault="00E46582" w:rsidP="00170DA2">
      <w:pPr>
        <w:spacing w:after="0" w:line="240" w:lineRule="auto"/>
      </w:pPr>
      <w:r>
        <w:separator/>
      </w:r>
    </w:p>
  </w:footnote>
  <w:footnote w:type="continuationSeparator" w:id="0">
    <w:p w:rsidR="00E46582" w:rsidRDefault="00E46582" w:rsidP="0017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6095"/>
      <w:gridCol w:w="2267"/>
    </w:tblGrid>
    <w:tr w:rsidR="00170DA2" w:rsidRPr="00170DA2" w:rsidTr="00B8203D">
      <w:tc>
        <w:tcPr>
          <w:tcW w:w="2127" w:type="dxa"/>
        </w:tcPr>
        <w:p w:rsidR="00170DA2" w:rsidRPr="00170DA2" w:rsidRDefault="00835B31" w:rsidP="00170DA2">
          <w:pPr>
            <w:tabs>
              <w:tab w:val="center" w:pos="4536"/>
              <w:tab w:val="right" w:pos="9072"/>
            </w:tabs>
            <w:spacing w:after="0" w:line="240" w:lineRule="auto"/>
            <w:ind w:left="0"/>
            <w:jc w:val="center"/>
            <w:rPr>
              <w:rFonts w:eastAsia="Times New Roman" w:cs="Times New Roman"/>
              <w:sz w:val="6"/>
              <w:szCs w:val="6"/>
              <w:lang w:eastAsia="de-DE"/>
            </w:rPr>
          </w:pPr>
          <w:r>
            <w:rPr>
              <w:rFonts w:eastAsia="Times New Roman" w:cs="Times New Roman"/>
              <w:noProof/>
              <w:sz w:val="6"/>
              <w:szCs w:val="6"/>
              <w:lang w:eastAsia="de-DE"/>
            </w:rPr>
            <w:drawing>
              <wp:inline distT="0" distB="0" distL="0" distR="0">
                <wp:extent cx="1213485" cy="666115"/>
                <wp:effectExtent l="0" t="0" r="0" b="63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G_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485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240" w:lineRule="auto"/>
            <w:ind w:left="-279" w:firstLine="57"/>
            <w:jc w:val="center"/>
            <w:rPr>
              <w:rFonts w:eastAsia="Times New Roman" w:cs="Times New Roman"/>
              <w:b/>
              <w:sz w:val="20"/>
              <w:szCs w:val="20"/>
              <w:lang w:eastAsia="de-DE"/>
            </w:rPr>
          </w:pPr>
        </w:p>
        <w:p w:rsidR="00B8203D" w:rsidRPr="00170DA2" w:rsidRDefault="00D411CB" w:rsidP="00B8203D">
          <w:pPr>
            <w:tabs>
              <w:tab w:val="center" w:pos="4536"/>
              <w:tab w:val="right" w:pos="9072"/>
            </w:tabs>
            <w:spacing w:after="0" w:line="240" w:lineRule="auto"/>
            <w:ind w:left="-279" w:firstLine="57"/>
            <w:jc w:val="center"/>
            <w:rPr>
              <w:rFonts w:eastAsia="Times New Roman" w:cs="Times New Roman"/>
              <w:b/>
              <w:sz w:val="20"/>
              <w:szCs w:val="20"/>
              <w:lang w:eastAsia="de-DE"/>
            </w:rPr>
          </w:pPr>
          <w:r>
            <w:rPr>
              <w:rFonts w:eastAsia="Times New Roman" w:cs="Times New Roman"/>
              <w:b/>
              <w:sz w:val="20"/>
              <w:szCs w:val="20"/>
              <w:lang w:eastAsia="de-DE"/>
            </w:rPr>
            <w:t>Aufgaben zum Teil 1</w:t>
          </w:r>
        </w:p>
      </w:tc>
      <w:tc>
        <w:tcPr>
          <w:tcW w:w="2267" w:type="dxa"/>
          <w:vAlign w:val="bottom"/>
        </w:tcPr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360" w:lineRule="auto"/>
            <w:ind w:left="0"/>
            <w:rPr>
              <w:rFonts w:eastAsia="Times New Roman" w:cs="Times New Roman"/>
              <w:sz w:val="20"/>
              <w:szCs w:val="20"/>
              <w:lang w:eastAsia="de-DE"/>
            </w:rPr>
          </w:pPr>
          <w:r w:rsidRPr="00170DA2">
            <w:rPr>
              <w:rFonts w:eastAsia="Times New Roman" w:cs="Times New Roman"/>
              <w:sz w:val="20"/>
              <w:szCs w:val="20"/>
              <w:lang w:eastAsia="de-DE"/>
            </w:rPr>
            <w:t>Datum ………………..</w:t>
          </w:r>
        </w:p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360" w:lineRule="auto"/>
            <w:ind w:left="0"/>
            <w:rPr>
              <w:rFonts w:eastAsia="Times New Roman" w:cs="Times New Roman"/>
              <w:sz w:val="20"/>
              <w:szCs w:val="20"/>
              <w:lang w:eastAsia="de-DE"/>
            </w:rPr>
          </w:pPr>
          <w:r w:rsidRPr="00170DA2">
            <w:rPr>
              <w:rFonts w:eastAsia="Times New Roman" w:cs="Times New Roman"/>
              <w:sz w:val="20"/>
              <w:szCs w:val="20"/>
              <w:lang w:eastAsia="de-DE"/>
            </w:rPr>
            <w:t>Name …………………</w:t>
          </w:r>
        </w:p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360" w:lineRule="auto"/>
            <w:ind w:left="0"/>
            <w:rPr>
              <w:rFonts w:eastAsia="Times New Roman" w:cs="Times New Roman"/>
              <w:sz w:val="20"/>
              <w:szCs w:val="20"/>
              <w:lang w:eastAsia="de-DE"/>
            </w:rPr>
          </w:pPr>
          <w:r w:rsidRPr="00170DA2">
            <w:rPr>
              <w:rFonts w:eastAsia="Times New Roman" w:cs="Times New Roman"/>
              <w:sz w:val="20"/>
              <w:szCs w:val="20"/>
              <w:lang w:eastAsia="de-DE"/>
            </w:rPr>
            <w:t>Klasse ………………..</w:t>
          </w:r>
        </w:p>
      </w:tc>
    </w:tr>
  </w:tbl>
  <w:p w:rsidR="00170DA2" w:rsidRPr="00900F99" w:rsidRDefault="00170DA2">
    <w:pPr>
      <w:pStyle w:val="Kopfzeile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56EFD"/>
    <w:multiLevelType w:val="hybridMultilevel"/>
    <w:tmpl w:val="5470BCF6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1CB"/>
    <w:rsid w:val="000B066D"/>
    <w:rsid w:val="00170DA2"/>
    <w:rsid w:val="001739DA"/>
    <w:rsid w:val="001C4F20"/>
    <w:rsid w:val="001E645C"/>
    <w:rsid w:val="002051A0"/>
    <w:rsid w:val="0021278E"/>
    <w:rsid w:val="00266702"/>
    <w:rsid w:val="00276FB3"/>
    <w:rsid w:val="002D6E99"/>
    <w:rsid w:val="00327502"/>
    <w:rsid w:val="0038004E"/>
    <w:rsid w:val="003E2ECF"/>
    <w:rsid w:val="00432F0E"/>
    <w:rsid w:val="00473BB6"/>
    <w:rsid w:val="00493F52"/>
    <w:rsid w:val="00545205"/>
    <w:rsid w:val="005A7739"/>
    <w:rsid w:val="005C6FC2"/>
    <w:rsid w:val="00680C94"/>
    <w:rsid w:val="00684201"/>
    <w:rsid w:val="006B3AEC"/>
    <w:rsid w:val="006B48DF"/>
    <w:rsid w:val="006C5253"/>
    <w:rsid w:val="006F04FE"/>
    <w:rsid w:val="00743B9D"/>
    <w:rsid w:val="007542B6"/>
    <w:rsid w:val="00780124"/>
    <w:rsid w:val="007855F8"/>
    <w:rsid w:val="00794CD2"/>
    <w:rsid w:val="007B0471"/>
    <w:rsid w:val="008145F4"/>
    <w:rsid w:val="00814D6D"/>
    <w:rsid w:val="00830E3E"/>
    <w:rsid w:val="008321D3"/>
    <w:rsid w:val="00835B31"/>
    <w:rsid w:val="00837D0E"/>
    <w:rsid w:val="00856CDB"/>
    <w:rsid w:val="00883B51"/>
    <w:rsid w:val="0089631B"/>
    <w:rsid w:val="00900F99"/>
    <w:rsid w:val="00920912"/>
    <w:rsid w:val="00921560"/>
    <w:rsid w:val="00956060"/>
    <w:rsid w:val="009D0FD3"/>
    <w:rsid w:val="009D2D7E"/>
    <w:rsid w:val="009E399B"/>
    <w:rsid w:val="00A043BC"/>
    <w:rsid w:val="00A66E83"/>
    <w:rsid w:val="00A70C46"/>
    <w:rsid w:val="00A909A4"/>
    <w:rsid w:val="00B0096B"/>
    <w:rsid w:val="00B12DAD"/>
    <w:rsid w:val="00B22DB3"/>
    <w:rsid w:val="00B7396E"/>
    <w:rsid w:val="00B8203D"/>
    <w:rsid w:val="00BB61FB"/>
    <w:rsid w:val="00C02856"/>
    <w:rsid w:val="00C220A7"/>
    <w:rsid w:val="00C22D15"/>
    <w:rsid w:val="00C60991"/>
    <w:rsid w:val="00C94B2F"/>
    <w:rsid w:val="00CC261C"/>
    <w:rsid w:val="00CD01D8"/>
    <w:rsid w:val="00CD0F1E"/>
    <w:rsid w:val="00D12E27"/>
    <w:rsid w:val="00D411CB"/>
    <w:rsid w:val="00DB4A51"/>
    <w:rsid w:val="00E46582"/>
    <w:rsid w:val="00E63699"/>
    <w:rsid w:val="00E71DE2"/>
    <w:rsid w:val="00EB1E30"/>
    <w:rsid w:val="00F11252"/>
    <w:rsid w:val="00F4111F"/>
    <w:rsid w:val="00F72CD5"/>
    <w:rsid w:val="00FA4BEF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0D9F1"/>
  <w15:chartTrackingRefBased/>
  <w15:docId w15:val="{3F47B794-A223-4415-9AE7-3C7DFA0E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E645C"/>
    <w:pPr>
      <w:ind w:left="567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0DA2"/>
    <w:pPr>
      <w:keepNext/>
      <w:keepLines/>
      <w:spacing w:before="240" w:after="0"/>
      <w:ind w:left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0DA2"/>
    <w:pPr>
      <w:keepNext/>
      <w:keepLines/>
      <w:spacing w:before="40" w:after="0"/>
      <w:ind w:left="227"/>
      <w:outlineLvl w:val="1"/>
    </w:pPr>
    <w:rPr>
      <w:rFonts w:eastAsiaTheme="majorEastAsia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0DA2"/>
    <w:pPr>
      <w:keepNext/>
      <w:keepLines/>
      <w:spacing w:before="40" w:after="0"/>
      <w:ind w:left="454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0DA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rbeitsblatt">
    <w:name w:val="Formatvorlage Arbeitsblatt"/>
    <w:basedOn w:val="Titel"/>
    <w:link w:val="FormatvorlageArbeitsblattZchn"/>
    <w:qFormat/>
    <w:rsid w:val="00C220A7"/>
    <w:pPr>
      <w:spacing w:before="240" w:after="60"/>
      <w:contextualSpacing w:val="0"/>
      <w:outlineLvl w:val="0"/>
    </w:pPr>
    <w:rPr>
      <w:rFonts w:asciiTheme="minorHAnsi" w:eastAsiaTheme="minorHAnsi" w:hAnsiTheme="minorHAnsi" w:cstheme="minorBidi"/>
      <w:b/>
      <w:spacing w:val="0"/>
      <w:sz w:val="32"/>
      <w:szCs w:val="22"/>
    </w:rPr>
  </w:style>
  <w:style w:type="character" w:customStyle="1" w:styleId="FormatvorlageArbeitsblattZchn">
    <w:name w:val="Formatvorlage Arbeitsblatt Zchn"/>
    <w:basedOn w:val="TitelZchn"/>
    <w:link w:val="FormatvorlageArbeitsblatt"/>
    <w:rsid w:val="00C220A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rsid w:val="005C6FC2"/>
    <w:pPr>
      <w:spacing w:after="0" w:line="240" w:lineRule="auto"/>
      <w:ind w:left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6FC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0DA2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0DA2"/>
    <w:rPr>
      <w:rFonts w:ascii="Times New Roman" w:eastAsiaTheme="majorEastAsia" w:hAnsi="Times New Roman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0DA2"/>
    <w:rPr>
      <w:rFonts w:ascii="Times New Roman" w:eastAsiaTheme="majorEastAsia" w:hAnsi="Times New Roman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0DA2"/>
    <w:rPr>
      <w:rFonts w:ascii="Times New Roman" w:eastAsiaTheme="majorEastAsia" w:hAnsi="Times New Roman" w:cstheme="majorBidi"/>
      <w:i/>
      <w:iCs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17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DA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7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DA2"/>
    <w:rPr>
      <w:rFonts w:ascii="Times New Roman" w:hAnsi="Times New Roman"/>
      <w:sz w:val="24"/>
    </w:rPr>
  </w:style>
  <w:style w:type="paragraph" w:styleId="Listenabsatz">
    <w:name w:val="List Paragraph"/>
    <w:basedOn w:val="Standard"/>
    <w:uiPriority w:val="34"/>
    <w:qFormat/>
    <w:rsid w:val="00DB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as\Documents\Benutzerdefinierte%20Office-Vorlagen\Arbeitsblatt%20neu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 neu.dotx</Template>
  <TotalTime>0</TotalTime>
  <Pages>1</Pages>
  <Words>24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schueler</cp:lastModifiedBy>
  <cp:revision>4</cp:revision>
  <dcterms:created xsi:type="dcterms:W3CDTF">2021-11-28T14:53:00Z</dcterms:created>
  <dcterms:modified xsi:type="dcterms:W3CDTF">2022-01-06T17:06:00Z</dcterms:modified>
</cp:coreProperties>
</file>