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DB3" w:rsidRDefault="00B22DB3" w:rsidP="00B22DB3">
      <w:pPr>
        <w:pStyle w:val="berschrift1"/>
      </w:pPr>
      <w:r>
        <w:t>Aufgaben zum T</w:t>
      </w:r>
      <w:r w:rsidR="00B7396E">
        <w:t xml:space="preserve">eil </w:t>
      </w:r>
      <w:r w:rsidR="001B07D7">
        <w:t>4</w:t>
      </w:r>
    </w:p>
    <w:p w:rsidR="00AB22C2" w:rsidRDefault="001B07D7" w:rsidP="00F11252">
      <w:r>
        <w:t>Nun Layouten Sie Ihr</w:t>
      </w:r>
      <w:r w:rsidR="008C31C9">
        <w:t>e</w:t>
      </w:r>
      <w:r>
        <w:t xml:space="preserve"> Webpräsenz.</w:t>
      </w:r>
      <w:r w:rsidR="00AB22C2">
        <w:t xml:space="preserve"> </w:t>
      </w:r>
    </w:p>
    <w:p w:rsidR="00AB22C2" w:rsidRDefault="00AB22C2" w:rsidP="00AB22C2">
      <w:pPr>
        <w:pStyle w:val="Listenabsatz"/>
        <w:numPr>
          <w:ilvl w:val="0"/>
          <w:numId w:val="2"/>
        </w:numPr>
      </w:pPr>
      <w:r>
        <w:t xml:space="preserve">Erstellen Sie eine Kopf und Fußzeile, </w:t>
      </w:r>
    </w:p>
    <w:p w:rsidR="001739DA" w:rsidRPr="00170DA2" w:rsidRDefault="00AB22C2" w:rsidP="004A1FC5">
      <w:pPr>
        <w:pStyle w:val="Listenabsatz"/>
        <w:numPr>
          <w:ilvl w:val="0"/>
          <w:numId w:val="2"/>
        </w:numPr>
      </w:pPr>
      <w:r>
        <w:t>Erstellen Sie Spalten und Zeilen mittels Layout Befehle</w:t>
      </w:r>
      <w:bookmarkStart w:id="0" w:name="_GoBack"/>
      <w:bookmarkEnd w:id="0"/>
    </w:p>
    <w:sectPr w:rsidR="001739DA" w:rsidRPr="00170DA2" w:rsidSect="00170DA2">
      <w:headerReference w:type="default" r:id="rId7"/>
      <w:footerReference w:type="default" r:id="rId8"/>
      <w:pgSz w:w="11906" w:h="16838"/>
      <w:pgMar w:top="1418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AD9" w:rsidRDefault="00EC5AD9" w:rsidP="00170DA2">
      <w:pPr>
        <w:spacing w:after="0" w:line="240" w:lineRule="auto"/>
      </w:pPr>
      <w:r>
        <w:separator/>
      </w:r>
    </w:p>
  </w:endnote>
  <w:endnote w:type="continuationSeparator" w:id="0">
    <w:p w:rsidR="00EC5AD9" w:rsidRDefault="00EC5AD9" w:rsidP="0017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DA2" w:rsidRPr="00170DA2" w:rsidRDefault="00170DA2" w:rsidP="00170DA2">
    <w:pPr>
      <w:pStyle w:val="Fuzeile"/>
      <w:tabs>
        <w:tab w:val="clear" w:pos="9072"/>
        <w:tab w:val="right" w:pos="10204"/>
      </w:tabs>
      <w:ind w:left="0"/>
      <w:rPr>
        <w:sz w:val="20"/>
        <w:szCs w:val="20"/>
        <w:u w:val="single"/>
      </w:rPr>
    </w:pPr>
    <w:r w:rsidRPr="00170DA2">
      <w:rPr>
        <w:sz w:val="20"/>
        <w:szCs w:val="20"/>
        <w:u w:val="single"/>
      </w:rPr>
      <w:tab/>
    </w:r>
    <w:r w:rsidRPr="00170DA2">
      <w:rPr>
        <w:sz w:val="20"/>
        <w:szCs w:val="20"/>
        <w:u w:val="single"/>
      </w:rPr>
      <w:tab/>
    </w:r>
  </w:p>
  <w:p w:rsidR="00170DA2" w:rsidRPr="00170DA2" w:rsidRDefault="00170DA2" w:rsidP="00794CD2">
    <w:pPr>
      <w:pStyle w:val="Fuzeile"/>
      <w:tabs>
        <w:tab w:val="clear" w:pos="4536"/>
        <w:tab w:val="clear" w:pos="9072"/>
        <w:tab w:val="center" w:pos="4820"/>
        <w:tab w:val="right" w:pos="10204"/>
      </w:tabs>
      <w:ind w:left="0"/>
      <w:jc w:val="center"/>
      <w:rPr>
        <w:sz w:val="20"/>
        <w:szCs w:val="20"/>
      </w:rPr>
    </w:pPr>
    <w:r>
      <w:rPr>
        <w:sz w:val="20"/>
        <w:szCs w:val="20"/>
      </w:rPr>
      <w:tab/>
      <w:t>Arbeitsblatt</w:t>
    </w:r>
    <w:r>
      <w:rPr>
        <w:sz w:val="20"/>
        <w:szCs w:val="20"/>
      </w:rPr>
      <w:tab/>
    </w:r>
    <w:r w:rsidR="00794CD2" w:rsidRPr="00794CD2">
      <w:rPr>
        <w:sz w:val="20"/>
        <w:szCs w:val="20"/>
      </w:rPr>
      <w:t xml:space="preserve">Seite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PAGE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8C31C9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 w:rsidRPr="00794CD2">
      <w:rPr>
        <w:sz w:val="20"/>
        <w:szCs w:val="20"/>
      </w:rPr>
      <w:t xml:space="preserve"> von </w:t>
    </w:r>
    <w:r w:rsidR="00794CD2" w:rsidRPr="00794CD2">
      <w:rPr>
        <w:bCs/>
        <w:sz w:val="20"/>
        <w:szCs w:val="20"/>
      </w:rPr>
      <w:fldChar w:fldCharType="begin"/>
    </w:r>
    <w:r w:rsidR="00794CD2" w:rsidRPr="00794CD2">
      <w:rPr>
        <w:bCs/>
        <w:sz w:val="20"/>
        <w:szCs w:val="20"/>
      </w:rPr>
      <w:instrText>NUMPAGES  \* Arabic  \* MERGEFORMAT</w:instrText>
    </w:r>
    <w:r w:rsidR="00794CD2" w:rsidRPr="00794CD2">
      <w:rPr>
        <w:bCs/>
        <w:sz w:val="20"/>
        <w:szCs w:val="20"/>
      </w:rPr>
      <w:fldChar w:fldCharType="separate"/>
    </w:r>
    <w:r w:rsidR="008C31C9">
      <w:rPr>
        <w:bCs/>
        <w:noProof/>
        <w:sz w:val="20"/>
        <w:szCs w:val="20"/>
      </w:rPr>
      <w:t>1</w:t>
    </w:r>
    <w:r w:rsidR="00794CD2" w:rsidRPr="00794CD2">
      <w:rPr>
        <w:bCs/>
        <w:sz w:val="20"/>
        <w:szCs w:val="20"/>
      </w:rPr>
      <w:fldChar w:fldCharType="end"/>
    </w:r>
    <w:r w:rsidR="00794CD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AD9" w:rsidRDefault="00EC5AD9" w:rsidP="00170DA2">
      <w:pPr>
        <w:spacing w:after="0" w:line="240" w:lineRule="auto"/>
      </w:pPr>
      <w:r>
        <w:separator/>
      </w:r>
    </w:p>
  </w:footnote>
  <w:footnote w:type="continuationSeparator" w:id="0">
    <w:p w:rsidR="00EC5AD9" w:rsidRDefault="00EC5AD9" w:rsidP="0017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6095"/>
      <w:gridCol w:w="2267"/>
    </w:tblGrid>
    <w:tr w:rsidR="00170DA2" w:rsidRPr="00170DA2" w:rsidTr="00B8203D">
      <w:tc>
        <w:tcPr>
          <w:tcW w:w="2127" w:type="dxa"/>
        </w:tcPr>
        <w:p w:rsidR="00170DA2" w:rsidRPr="00170DA2" w:rsidRDefault="00835B31" w:rsidP="00170DA2">
          <w:pPr>
            <w:tabs>
              <w:tab w:val="center" w:pos="4536"/>
              <w:tab w:val="right" w:pos="9072"/>
            </w:tabs>
            <w:spacing w:after="0" w:line="240" w:lineRule="auto"/>
            <w:ind w:left="0"/>
            <w:jc w:val="center"/>
            <w:rPr>
              <w:rFonts w:eastAsia="Times New Roman" w:cs="Times New Roman"/>
              <w:sz w:val="6"/>
              <w:szCs w:val="6"/>
              <w:lang w:eastAsia="de-DE"/>
            </w:rPr>
          </w:pPr>
          <w:r>
            <w:rPr>
              <w:rFonts w:eastAsia="Times New Roman" w:cs="Times New Roman"/>
              <w:noProof/>
              <w:sz w:val="6"/>
              <w:szCs w:val="6"/>
              <w:lang w:eastAsia="de-DE"/>
            </w:rPr>
            <w:drawing>
              <wp:inline distT="0" distB="0" distL="0" distR="0">
                <wp:extent cx="1213485" cy="666115"/>
                <wp:effectExtent l="0" t="0" r="0" b="63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G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</w:p>
        <w:p w:rsidR="00B8203D" w:rsidRPr="00170DA2" w:rsidRDefault="001B07D7" w:rsidP="00B8203D">
          <w:pPr>
            <w:tabs>
              <w:tab w:val="center" w:pos="4536"/>
              <w:tab w:val="right" w:pos="9072"/>
            </w:tabs>
            <w:spacing w:after="0" w:line="240" w:lineRule="auto"/>
            <w:ind w:left="-279" w:firstLine="57"/>
            <w:jc w:val="center"/>
            <w:rPr>
              <w:rFonts w:eastAsia="Times New Roman" w:cs="Times New Roman"/>
              <w:b/>
              <w:sz w:val="20"/>
              <w:szCs w:val="20"/>
              <w:lang w:eastAsia="de-DE"/>
            </w:rPr>
          </w:pPr>
          <w:r>
            <w:rPr>
              <w:rFonts w:eastAsia="Times New Roman" w:cs="Times New Roman"/>
              <w:b/>
              <w:sz w:val="20"/>
              <w:szCs w:val="20"/>
              <w:lang w:eastAsia="de-DE"/>
            </w:rPr>
            <w:t>Projekt-Aufgaben zum Teil 4</w:t>
          </w:r>
        </w:p>
      </w:tc>
      <w:tc>
        <w:tcPr>
          <w:tcW w:w="2267" w:type="dxa"/>
          <w:vAlign w:val="bottom"/>
        </w:tcPr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Datum ………………..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Name …………………</w:t>
          </w:r>
        </w:p>
        <w:p w:rsidR="00170DA2" w:rsidRPr="00170DA2" w:rsidRDefault="00170DA2" w:rsidP="00170DA2">
          <w:pPr>
            <w:tabs>
              <w:tab w:val="center" w:pos="4536"/>
              <w:tab w:val="right" w:pos="9072"/>
            </w:tabs>
            <w:spacing w:after="0" w:line="360" w:lineRule="auto"/>
            <w:ind w:left="0"/>
            <w:rPr>
              <w:rFonts w:eastAsia="Times New Roman" w:cs="Times New Roman"/>
              <w:sz w:val="20"/>
              <w:szCs w:val="20"/>
              <w:lang w:eastAsia="de-DE"/>
            </w:rPr>
          </w:pPr>
          <w:r w:rsidRPr="00170DA2">
            <w:rPr>
              <w:rFonts w:eastAsia="Times New Roman" w:cs="Times New Roman"/>
              <w:sz w:val="20"/>
              <w:szCs w:val="20"/>
              <w:lang w:eastAsia="de-DE"/>
            </w:rPr>
            <w:t>Klasse ………………..</w:t>
          </w:r>
        </w:p>
      </w:tc>
    </w:tr>
  </w:tbl>
  <w:p w:rsidR="00170DA2" w:rsidRPr="00900F99" w:rsidRDefault="00170DA2">
    <w:pPr>
      <w:pStyle w:val="Kopfzeile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0FA"/>
    <w:multiLevelType w:val="hybridMultilevel"/>
    <w:tmpl w:val="899A53F8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6756EFD"/>
    <w:multiLevelType w:val="hybridMultilevel"/>
    <w:tmpl w:val="5470BCF6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CB"/>
    <w:rsid w:val="000B066D"/>
    <w:rsid w:val="00170DA2"/>
    <w:rsid w:val="001739DA"/>
    <w:rsid w:val="001B07D7"/>
    <w:rsid w:val="001C4F20"/>
    <w:rsid w:val="001E645C"/>
    <w:rsid w:val="002051A0"/>
    <w:rsid w:val="0021278E"/>
    <w:rsid w:val="00276FB3"/>
    <w:rsid w:val="002D6E99"/>
    <w:rsid w:val="00327502"/>
    <w:rsid w:val="0038004E"/>
    <w:rsid w:val="003E2ECF"/>
    <w:rsid w:val="00432F0E"/>
    <w:rsid w:val="00473BB6"/>
    <w:rsid w:val="00493F52"/>
    <w:rsid w:val="004A1FC5"/>
    <w:rsid w:val="00545205"/>
    <w:rsid w:val="005A7739"/>
    <w:rsid w:val="005C6FC2"/>
    <w:rsid w:val="00630122"/>
    <w:rsid w:val="0064707F"/>
    <w:rsid w:val="00680C94"/>
    <w:rsid w:val="00684201"/>
    <w:rsid w:val="006B3AEC"/>
    <w:rsid w:val="006B48DF"/>
    <w:rsid w:val="006C5253"/>
    <w:rsid w:val="006F04FE"/>
    <w:rsid w:val="00743B9D"/>
    <w:rsid w:val="007542B6"/>
    <w:rsid w:val="00780124"/>
    <w:rsid w:val="007855F8"/>
    <w:rsid w:val="00794CD2"/>
    <w:rsid w:val="007B0471"/>
    <w:rsid w:val="008145F4"/>
    <w:rsid w:val="00814D6D"/>
    <w:rsid w:val="00830E3E"/>
    <w:rsid w:val="008321D3"/>
    <w:rsid w:val="00835B31"/>
    <w:rsid w:val="00837D0E"/>
    <w:rsid w:val="00856CDB"/>
    <w:rsid w:val="00883B51"/>
    <w:rsid w:val="0089631B"/>
    <w:rsid w:val="008C31C9"/>
    <w:rsid w:val="00900F99"/>
    <w:rsid w:val="00920912"/>
    <w:rsid w:val="00921560"/>
    <w:rsid w:val="00956060"/>
    <w:rsid w:val="009D0FD3"/>
    <w:rsid w:val="009D2D7E"/>
    <w:rsid w:val="009E399B"/>
    <w:rsid w:val="00A043BC"/>
    <w:rsid w:val="00A66E83"/>
    <w:rsid w:val="00A70C46"/>
    <w:rsid w:val="00A909A4"/>
    <w:rsid w:val="00AB22C2"/>
    <w:rsid w:val="00B0096B"/>
    <w:rsid w:val="00B12DAD"/>
    <w:rsid w:val="00B22DB3"/>
    <w:rsid w:val="00B7396E"/>
    <w:rsid w:val="00B8203D"/>
    <w:rsid w:val="00BA3A76"/>
    <w:rsid w:val="00BB61FB"/>
    <w:rsid w:val="00C02856"/>
    <w:rsid w:val="00C220A7"/>
    <w:rsid w:val="00C22D15"/>
    <w:rsid w:val="00C60991"/>
    <w:rsid w:val="00C81430"/>
    <w:rsid w:val="00C94B2F"/>
    <w:rsid w:val="00CC261C"/>
    <w:rsid w:val="00CD01D8"/>
    <w:rsid w:val="00CD0F1E"/>
    <w:rsid w:val="00D12E27"/>
    <w:rsid w:val="00D411CB"/>
    <w:rsid w:val="00D57376"/>
    <w:rsid w:val="00DB4A51"/>
    <w:rsid w:val="00E63699"/>
    <w:rsid w:val="00E71DE2"/>
    <w:rsid w:val="00EB1E30"/>
    <w:rsid w:val="00EC5AD9"/>
    <w:rsid w:val="00F11252"/>
    <w:rsid w:val="00F4111F"/>
    <w:rsid w:val="00F72CD5"/>
    <w:rsid w:val="00FA4BEF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3673E"/>
  <w15:chartTrackingRefBased/>
  <w15:docId w15:val="{3F47B794-A223-4415-9AE7-3C7DFA0E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645C"/>
    <w:pPr>
      <w:ind w:left="567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0DA2"/>
    <w:pPr>
      <w:keepNext/>
      <w:keepLines/>
      <w:spacing w:before="240" w:after="0"/>
      <w:ind w:left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DA2"/>
    <w:pPr>
      <w:keepNext/>
      <w:keepLines/>
      <w:spacing w:before="40" w:after="0"/>
      <w:ind w:left="227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0DA2"/>
    <w:pPr>
      <w:keepNext/>
      <w:keepLines/>
      <w:spacing w:before="40" w:after="0"/>
      <w:ind w:left="454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0DA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rbeitsblatt">
    <w:name w:val="Formatvorlage Arbeitsblatt"/>
    <w:basedOn w:val="Titel"/>
    <w:link w:val="FormatvorlageArbeitsblattZchn"/>
    <w:qFormat/>
    <w:rsid w:val="00C220A7"/>
    <w:pPr>
      <w:spacing w:before="240" w:after="60"/>
      <w:contextualSpacing w:val="0"/>
      <w:outlineLvl w:val="0"/>
    </w:pPr>
    <w:rPr>
      <w:rFonts w:asciiTheme="minorHAnsi" w:eastAsiaTheme="minorHAnsi" w:hAnsiTheme="minorHAnsi" w:cstheme="minorBidi"/>
      <w:b/>
      <w:spacing w:val="0"/>
      <w:sz w:val="32"/>
      <w:szCs w:val="22"/>
    </w:rPr>
  </w:style>
  <w:style w:type="character" w:customStyle="1" w:styleId="FormatvorlageArbeitsblattZchn">
    <w:name w:val="Formatvorlage Arbeitsblatt Zchn"/>
    <w:basedOn w:val="TitelZchn"/>
    <w:link w:val="FormatvorlageArbeitsblatt"/>
    <w:rsid w:val="00C220A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5C6FC2"/>
    <w:pPr>
      <w:spacing w:after="0" w:line="240" w:lineRule="auto"/>
      <w:ind w:left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F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0DA2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DA2"/>
    <w:rPr>
      <w:rFonts w:ascii="Times New Roman" w:eastAsiaTheme="majorEastAsia" w:hAnsi="Times New Roman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0DA2"/>
    <w:rPr>
      <w:rFonts w:ascii="Times New Roman" w:eastAsiaTheme="majorEastAsia" w:hAnsi="Times New Roman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0DA2"/>
    <w:rPr>
      <w:rFonts w:ascii="Times New Roman" w:eastAsiaTheme="majorEastAsia" w:hAnsi="Times New Roman" w:cstheme="majorBidi"/>
      <w:i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DA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7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DA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DB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as\Documents\Benutzerdefinierte%20Office-Vorlagen\Arbeitsblatt%20ne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 neu.dotx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schueler</cp:lastModifiedBy>
  <cp:revision>8</cp:revision>
  <dcterms:created xsi:type="dcterms:W3CDTF">2021-11-28T14:53:00Z</dcterms:created>
  <dcterms:modified xsi:type="dcterms:W3CDTF">2022-01-06T17:07:00Z</dcterms:modified>
</cp:coreProperties>
</file>