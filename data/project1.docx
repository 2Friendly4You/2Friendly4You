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03D" w:rsidRDefault="00D411CB" w:rsidP="00D411CB">
      <w:pPr>
        <w:pStyle w:val="berschrift1"/>
      </w:pPr>
      <w:r>
        <w:t>Ziel:</w:t>
      </w:r>
    </w:p>
    <w:p w:rsidR="00D411CB" w:rsidRDefault="00D411CB" w:rsidP="00D411CB">
      <w:r>
        <w:t>Wenn Sie das Tutorial ernsthaft durchführen also nicht immer gleich in die Lösung schauen, dann haben Sie trotzdem noch nichts gelernt. Damit das Gehirn das unwichtig vom wichtigen trennen kann, werden nur Informationen gespeichert, die mehrmals in bestimmten zeitliche</w:t>
      </w:r>
      <w:r w:rsidR="00DE7109">
        <w:t>n Abständen wiederholt werden</w:t>
      </w:r>
      <w:r>
        <w:t>.</w:t>
      </w:r>
    </w:p>
    <w:p w:rsidR="00856CDB" w:rsidRDefault="00D411CB" w:rsidP="00D411CB">
      <w:r>
        <w:t>Damit also die Informationen (Daten) vom Gehirn gespeichert werden, ist es wichtig (spätestens nach 3 Tagen)</w:t>
      </w:r>
      <w:r w:rsidR="00856CDB">
        <w:t>,</w:t>
      </w:r>
      <w:r>
        <w:t xml:space="preserve"> dass sich das Gehirn wieder mit den</w:t>
      </w:r>
      <w:r w:rsidR="00DE7109">
        <w:t xml:space="preserve"> zu speichernden</w:t>
      </w:r>
      <w:r>
        <w:t xml:space="preserve"> Informationen befasst. </w:t>
      </w:r>
      <w:r w:rsidR="00856CDB">
        <w:t>Daher erhalten Sie zu den Tutorials eine Projekt-Aufgabe. In diesem Projekt sollen Sie alle frisch erfassten Informationen zur Wiederholung wieder anwenden bzw. sich damit auseinandersetzen (</w:t>
      </w:r>
      <w:r w:rsidR="00DE7109">
        <w:t xml:space="preserve">ist </w:t>
      </w:r>
      <w:bookmarkStart w:id="0" w:name="_GoBack"/>
      <w:bookmarkEnd w:id="0"/>
      <w:r w:rsidR="00856CDB">
        <w:t>für den Lernprozess noch besser). „LERNEN ist ARBEIT, von nichts kommt nichts!“</w:t>
      </w:r>
    </w:p>
    <w:p w:rsidR="00856CDB" w:rsidRDefault="00856CDB" w:rsidP="00856CDB">
      <w:pPr>
        <w:pStyle w:val="berschrift1"/>
      </w:pPr>
      <w:r>
        <w:t>Projekt-Aufgabe</w:t>
      </w:r>
    </w:p>
    <w:p w:rsidR="00D411CB" w:rsidRDefault="00856CDB" w:rsidP="00856CDB">
      <w:r>
        <w:t xml:space="preserve">Erstellen Sie eine </w:t>
      </w:r>
      <w:r w:rsidR="00C02856">
        <w:t xml:space="preserve">Webpräsenz, in der Sie </w:t>
      </w:r>
      <w:r w:rsidR="00C02856" w:rsidRPr="00DB4A51">
        <w:rPr>
          <w:b/>
        </w:rPr>
        <w:t>eine Stadt</w:t>
      </w:r>
      <w:r w:rsidR="00C02856">
        <w:t xml:space="preserve"> vorstellen.</w:t>
      </w:r>
      <w:r>
        <w:t xml:space="preserve"> </w:t>
      </w:r>
    </w:p>
    <w:p w:rsidR="00170DA2" w:rsidRDefault="009D0FD3" w:rsidP="00170DA2">
      <w:r w:rsidRPr="009D0FD3">
        <w:rPr>
          <w:b/>
        </w:rPr>
        <w:t>Wichtig!!</w:t>
      </w:r>
      <w:r>
        <w:t xml:space="preserve"> Wenn Sie Webseiten erstellen, sollen Sie ja für die Öffentlichkeit freigegeben werden. Dann sind </w:t>
      </w:r>
      <w:r w:rsidRPr="009D0FD3">
        <w:rPr>
          <w:b/>
        </w:rPr>
        <w:t>Sie</w:t>
      </w:r>
      <w:r>
        <w:t xml:space="preserve"> für die Einhaltung der Urheberrechte</w:t>
      </w:r>
      <w:r w:rsidR="001E645C">
        <w:t>, der Kennzeichnungspflichten usw.</w:t>
      </w:r>
      <w:r>
        <w:t xml:space="preserve"> verantwortlich. Es gibt eine Heerschar von Vereinen und Anwaltskanzleien, die nichts anderes machen als nach </w:t>
      </w:r>
      <w:r w:rsidR="001E645C">
        <w:t>Ungereimtheiten</w:t>
      </w:r>
      <w:r w:rsidR="00B22DB3">
        <w:t xml:space="preserve"> zu</w:t>
      </w:r>
      <w:r w:rsidR="001E645C">
        <w:t xml:space="preserve"> schauen um dann den Verantwortlichen abzumahnen. So verdient z.B. die Deutsche Umwelthilfe (DUH) neben Spenden und staatlichen Zuschüssen ihr Geld. </w:t>
      </w:r>
    </w:p>
    <w:p w:rsidR="003E2ECF" w:rsidRDefault="00B22DB3" w:rsidP="00170DA2">
      <w:r>
        <w:t>Nutzen Sie also am besten ihre eigenen Texte, Fotos und Diagramme. Nutzen Sie externe Quellen nur wenn die Urheberrechte der Inhalte explizit zur</w:t>
      </w:r>
      <w:r w:rsidR="00DB4A51">
        <w:t xml:space="preserve"> weiteren</w:t>
      </w:r>
      <w:r>
        <w:t xml:space="preserve"> Veröffentlichung freigegeben sind.</w:t>
      </w:r>
    </w:p>
    <w:p w:rsidR="00B22DB3" w:rsidRDefault="00B22DB3" w:rsidP="00170DA2">
      <w:r>
        <w:t xml:space="preserve">Da ihre Webpräsenz nicht zur Veröffentlichung gedacht ist, können Sie auch fremdes Material nach entsprechender Nennung der Quelle nutzen. </w:t>
      </w:r>
    </w:p>
    <w:p w:rsidR="00B22DB3" w:rsidRDefault="00B22DB3" w:rsidP="00B22DB3">
      <w:pPr>
        <w:pStyle w:val="berschrift1"/>
      </w:pPr>
      <w:r>
        <w:t>Aufgaben zum Teil 1</w:t>
      </w:r>
    </w:p>
    <w:p w:rsidR="00B22DB3" w:rsidRDefault="00B22DB3" w:rsidP="00B22DB3">
      <w:r>
        <w:t xml:space="preserve">Erstellen Sie die Homepage ihrer Webpräsenz. </w:t>
      </w:r>
      <w:r w:rsidR="00DB4A51">
        <w:t>Folgende Inhalte sollen realisiert werden:</w:t>
      </w:r>
    </w:p>
    <w:p w:rsidR="00DB4A51" w:rsidRDefault="00DB4A51" w:rsidP="00DB4A51">
      <w:pPr>
        <w:pStyle w:val="Listenabsatz"/>
        <w:numPr>
          <w:ilvl w:val="0"/>
          <w:numId w:val="1"/>
        </w:numPr>
      </w:pPr>
      <w:r>
        <w:t>Kurzer Text mit mehreren Abschnitten und mehreren Überschriften</w:t>
      </w:r>
    </w:p>
    <w:p w:rsidR="00DB4A51" w:rsidRDefault="00DB4A51" w:rsidP="00DB4A51">
      <w:pPr>
        <w:pStyle w:val="Listenabsatz"/>
        <w:numPr>
          <w:ilvl w:val="0"/>
          <w:numId w:val="1"/>
        </w:numPr>
      </w:pPr>
      <w:r>
        <w:t xml:space="preserve">Eine geordnete verschachtelte Liste </w:t>
      </w:r>
    </w:p>
    <w:p w:rsidR="00DB4A51" w:rsidRPr="00B22DB3" w:rsidRDefault="00DB4A51" w:rsidP="00DB4A51">
      <w:pPr>
        <w:pStyle w:val="Listenabsatz"/>
        <w:numPr>
          <w:ilvl w:val="0"/>
          <w:numId w:val="1"/>
        </w:numPr>
      </w:pPr>
      <w:r>
        <w:t>Tab Titel</w:t>
      </w:r>
    </w:p>
    <w:p w:rsidR="00170DA2" w:rsidRPr="00170DA2" w:rsidRDefault="00170DA2" w:rsidP="00170DA2"/>
    <w:p w:rsidR="00170DA2" w:rsidRPr="00170DA2" w:rsidRDefault="00170DA2" w:rsidP="00170DA2"/>
    <w:p w:rsidR="00170DA2" w:rsidRPr="00170DA2" w:rsidRDefault="00170DA2" w:rsidP="00170DA2"/>
    <w:p w:rsidR="00170DA2" w:rsidRPr="00170DA2" w:rsidRDefault="00170DA2" w:rsidP="00170DA2"/>
    <w:p w:rsidR="00170DA2" w:rsidRDefault="00170DA2" w:rsidP="00170DA2"/>
    <w:p w:rsidR="001739DA" w:rsidRPr="00170DA2" w:rsidRDefault="001739DA" w:rsidP="00170DA2"/>
    <w:sectPr w:rsidR="001739DA" w:rsidRPr="00170DA2" w:rsidSect="00170DA2">
      <w:headerReference w:type="default" r:id="rId7"/>
      <w:footerReference w:type="default" r:id="rId8"/>
      <w:pgSz w:w="11906" w:h="16838"/>
      <w:pgMar w:top="1418" w:right="851" w:bottom="1134" w:left="851" w:header="28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F31" w:rsidRDefault="00E42F31" w:rsidP="00170DA2">
      <w:pPr>
        <w:spacing w:after="0" w:line="240" w:lineRule="auto"/>
      </w:pPr>
      <w:r>
        <w:separator/>
      </w:r>
    </w:p>
  </w:endnote>
  <w:endnote w:type="continuationSeparator" w:id="0">
    <w:p w:rsidR="00E42F31" w:rsidRDefault="00E42F31" w:rsidP="00170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DA2" w:rsidRPr="00170DA2" w:rsidRDefault="00170DA2" w:rsidP="00170DA2">
    <w:pPr>
      <w:pStyle w:val="Fuzeile"/>
      <w:tabs>
        <w:tab w:val="clear" w:pos="9072"/>
        <w:tab w:val="right" w:pos="10204"/>
      </w:tabs>
      <w:ind w:left="0"/>
      <w:rPr>
        <w:sz w:val="20"/>
        <w:szCs w:val="20"/>
        <w:u w:val="single"/>
      </w:rPr>
    </w:pPr>
    <w:r w:rsidRPr="00170DA2">
      <w:rPr>
        <w:sz w:val="20"/>
        <w:szCs w:val="20"/>
        <w:u w:val="single"/>
      </w:rPr>
      <w:tab/>
    </w:r>
    <w:r w:rsidRPr="00170DA2">
      <w:rPr>
        <w:sz w:val="20"/>
        <w:szCs w:val="20"/>
        <w:u w:val="single"/>
      </w:rPr>
      <w:tab/>
    </w:r>
  </w:p>
  <w:p w:rsidR="00170DA2" w:rsidRPr="00170DA2" w:rsidRDefault="00170DA2" w:rsidP="00794CD2">
    <w:pPr>
      <w:pStyle w:val="Fuzeile"/>
      <w:tabs>
        <w:tab w:val="clear" w:pos="4536"/>
        <w:tab w:val="clear" w:pos="9072"/>
        <w:tab w:val="center" w:pos="4820"/>
        <w:tab w:val="right" w:pos="10204"/>
      </w:tabs>
      <w:ind w:left="0"/>
      <w:jc w:val="center"/>
      <w:rPr>
        <w:sz w:val="20"/>
        <w:szCs w:val="20"/>
      </w:rPr>
    </w:pPr>
    <w:r>
      <w:rPr>
        <w:sz w:val="20"/>
        <w:szCs w:val="20"/>
      </w:rPr>
      <w:tab/>
      <w:t>Arbeitsblatt</w:t>
    </w:r>
    <w:r>
      <w:rPr>
        <w:sz w:val="20"/>
        <w:szCs w:val="20"/>
      </w:rPr>
      <w:tab/>
    </w:r>
    <w:r w:rsidR="00794CD2" w:rsidRPr="00794CD2">
      <w:rPr>
        <w:sz w:val="20"/>
        <w:szCs w:val="20"/>
      </w:rPr>
      <w:t xml:space="preserve">Seite </w:t>
    </w:r>
    <w:r w:rsidR="00794CD2" w:rsidRPr="00794CD2">
      <w:rPr>
        <w:bCs/>
        <w:sz w:val="20"/>
        <w:szCs w:val="20"/>
      </w:rPr>
      <w:fldChar w:fldCharType="begin"/>
    </w:r>
    <w:r w:rsidR="00794CD2" w:rsidRPr="00794CD2">
      <w:rPr>
        <w:bCs/>
        <w:sz w:val="20"/>
        <w:szCs w:val="20"/>
      </w:rPr>
      <w:instrText>PAGE  \* Arabic  \* MERGEFORMAT</w:instrText>
    </w:r>
    <w:r w:rsidR="00794CD2" w:rsidRPr="00794CD2">
      <w:rPr>
        <w:bCs/>
        <w:sz w:val="20"/>
        <w:szCs w:val="20"/>
      </w:rPr>
      <w:fldChar w:fldCharType="separate"/>
    </w:r>
    <w:r w:rsidR="00DE7109">
      <w:rPr>
        <w:bCs/>
        <w:noProof/>
        <w:sz w:val="20"/>
        <w:szCs w:val="20"/>
      </w:rPr>
      <w:t>1</w:t>
    </w:r>
    <w:r w:rsidR="00794CD2" w:rsidRPr="00794CD2">
      <w:rPr>
        <w:bCs/>
        <w:sz w:val="20"/>
        <w:szCs w:val="20"/>
      </w:rPr>
      <w:fldChar w:fldCharType="end"/>
    </w:r>
    <w:r w:rsidR="00794CD2" w:rsidRPr="00794CD2">
      <w:rPr>
        <w:sz w:val="20"/>
        <w:szCs w:val="20"/>
      </w:rPr>
      <w:t xml:space="preserve"> von </w:t>
    </w:r>
    <w:r w:rsidR="00794CD2" w:rsidRPr="00794CD2">
      <w:rPr>
        <w:bCs/>
        <w:sz w:val="20"/>
        <w:szCs w:val="20"/>
      </w:rPr>
      <w:fldChar w:fldCharType="begin"/>
    </w:r>
    <w:r w:rsidR="00794CD2" w:rsidRPr="00794CD2">
      <w:rPr>
        <w:bCs/>
        <w:sz w:val="20"/>
        <w:szCs w:val="20"/>
      </w:rPr>
      <w:instrText>NUMPAGES  \* Arabic  \* MERGEFORMAT</w:instrText>
    </w:r>
    <w:r w:rsidR="00794CD2" w:rsidRPr="00794CD2">
      <w:rPr>
        <w:bCs/>
        <w:sz w:val="20"/>
        <w:szCs w:val="20"/>
      </w:rPr>
      <w:fldChar w:fldCharType="separate"/>
    </w:r>
    <w:r w:rsidR="00DE7109">
      <w:rPr>
        <w:bCs/>
        <w:noProof/>
        <w:sz w:val="20"/>
        <w:szCs w:val="20"/>
      </w:rPr>
      <w:t>1</w:t>
    </w:r>
    <w:r w:rsidR="00794CD2" w:rsidRPr="00794CD2">
      <w:rPr>
        <w:bCs/>
        <w:sz w:val="20"/>
        <w:szCs w:val="20"/>
      </w:rPr>
      <w:fldChar w:fldCharType="end"/>
    </w:r>
    <w:r w:rsidR="00794CD2">
      <w:rPr>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F31" w:rsidRDefault="00E42F31" w:rsidP="00170DA2">
      <w:pPr>
        <w:spacing w:after="0" w:line="240" w:lineRule="auto"/>
      </w:pPr>
      <w:r>
        <w:separator/>
      </w:r>
    </w:p>
  </w:footnote>
  <w:footnote w:type="continuationSeparator" w:id="0">
    <w:p w:rsidR="00E42F31" w:rsidRDefault="00E42F31" w:rsidP="00170D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6095"/>
      <w:gridCol w:w="2267"/>
    </w:tblGrid>
    <w:tr w:rsidR="00170DA2" w:rsidRPr="00170DA2" w:rsidTr="00B8203D">
      <w:tc>
        <w:tcPr>
          <w:tcW w:w="2127" w:type="dxa"/>
        </w:tcPr>
        <w:p w:rsidR="00170DA2" w:rsidRPr="00170DA2" w:rsidRDefault="00835B31" w:rsidP="00170DA2">
          <w:pPr>
            <w:tabs>
              <w:tab w:val="center" w:pos="4536"/>
              <w:tab w:val="right" w:pos="9072"/>
            </w:tabs>
            <w:spacing w:after="0" w:line="240" w:lineRule="auto"/>
            <w:ind w:left="0"/>
            <w:jc w:val="center"/>
            <w:rPr>
              <w:rFonts w:eastAsia="Times New Roman" w:cs="Times New Roman"/>
              <w:sz w:val="6"/>
              <w:szCs w:val="6"/>
              <w:lang w:eastAsia="de-DE"/>
            </w:rPr>
          </w:pPr>
          <w:r>
            <w:rPr>
              <w:rFonts w:eastAsia="Times New Roman" w:cs="Times New Roman"/>
              <w:noProof/>
              <w:sz w:val="6"/>
              <w:szCs w:val="6"/>
              <w:lang w:eastAsia="de-DE"/>
            </w:rPr>
            <w:drawing>
              <wp:inline distT="0" distB="0" distL="0" distR="0">
                <wp:extent cx="1213485" cy="66611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G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13485" cy="666115"/>
                        </a:xfrm>
                        <a:prstGeom prst="rect">
                          <a:avLst/>
                        </a:prstGeom>
                      </pic:spPr>
                    </pic:pic>
                  </a:graphicData>
                </a:graphic>
              </wp:inline>
            </w:drawing>
          </w:r>
        </w:p>
      </w:tc>
      <w:tc>
        <w:tcPr>
          <w:tcW w:w="6095" w:type="dxa"/>
        </w:tcPr>
        <w:p w:rsidR="00170DA2" w:rsidRPr="00170DA2" w:rsidRDefault="00170DA2" w:rsidP="00170DA2">
          <w:pPr>
            <w:tabs>
              <w:tab w:val="center" w:pos="4536"/>
              <w:tab w:val="right" w:pos="9072"/>
            </w:tabs>
            <w:spacing w:after="0" w:line="240" w:lineRule="auto"/>
            <w:ind w:left="-279" w:firstLine="57"/>
            <w:jc w:val="center"/>
            <w:rPr>
              <w:rFonts w:eastAsia="Times New Roman" w:cs="Times New Roman"/>
              <w:b/>
              <w:sz w:val="20"/>
              <w:szCs w:val="20"/>
              <w:lang w:eastAsia="de-DE"/>
            </w:rPr>
          </w:pPr>
        </w:p>
        <w:p w:rsidR="00B8203D" w:rsidRPr="00170DA2" w:rsidRDefault="00D411CB" w:rsidP="00B8203D">
          <w:pPr>
            <w:tabs>
              <w:tab w:val="center" w:pos="4536"/>
              <w:tab w:val="right" w:pos="9072"/>
            </w:tabs>
            <w:spacing w:after="0" w:line="240" w:lineRule="auto"/>
            <w:ind w:left="-279" w:firstLine="57"/>
            <w:jc w:val="center"/>
            <w:rPr>
              <w:rFonts w:eastAsia="Times New Roman" w:cs="Times New Roman"/>
              <w:b/>
              <w:sz w:val="20"/>
              <w:szCs w:val="20"/>
              <w:lang w:eastAsia="de-DE"/>
            </w:rPr>
          </w:pPr>
          <w:r>
            <w:rPr>
              <w:rFonts w:eastAsia="Times New Roman" w:cs="Times New Roman"/>
              <w:b/>
              <w:sz w:val="20"/>
              <w:szCs w:val="20"/>
              <w:lang w:eastAsia="de-DE"/>
            </w:rPr>
            <w:t>Aufgaben zum Teil 1</w:t>
          </w:r>
        </w:p>
      </w:tc>
      <w:tc>
        <w:tcPr>
          <w:tcW w:w="2267" w:type="dxa"/>
          <w:vAlign w:val="bottom"/>
        </w:tcPr>
        <w:p w:rsidR="00170DA2" w:rsidRPr="00170DA2" w:rsidRDefault="00170DA2" w:rsidP="00170DA2">
          <w:pPr>
            <w:tabs>
              <w:tab w:val="center" w:pos="4536"/>
              <w:tab w:val="right" w:pos="9072"/>
            </w:tabs>
            <w:spacing w:after="0" w:line="360" w:lineRule="auto"/>
            <w:ind w:left="0"/>
            <w:rPr>
              <w:rFonts w:eastAsia="Times New Roman" w:cs="Times New Roman"/>
              <w:sz w:val="20"/>
              <w:szCs w:val="20"/>
              <w:lang w:eastAsia="de-DE"/>
            </w:rPr>
          </w:pPr>
          <w:r w:rsidRPr="00170DA2">
            <w:rPr>
              <w:rFonts w:eastAsia="Times New Roman" w:cs="Times New Roman"/>
              <w:sz w:val="20"/>
              <w:szCs w:val="20"/>
              <w:lang w:eastAsia="de-DE"/>
            </w:rPr>
            <w:t>Datum ………………..</w:t>
          </w:r>
        </w:p>
        <w:p w:rsidR="00170DA2" w:rsidRPr="00170DA2" w:rsidRDefault="00170DA2" w:rsidP="00170DA2">
          <w:pPr>
            <w:tabs>
              <w:tab w:val="center" w:pos="4536"/>
              <w:tab w:val="right" w:pos="9072"/>
            </w:tabs>
            <w:spacing w:after="0" w:line="360" w:lineRule="auto"/>
            <w:ind w:left="0"/>
            <w:rPr>
              <w:rFonts w:eastAsia="Times New Roman" w:cs="Times New Roman"/>
              <w:sz w:val="20"/>
              <w:szCs w:val="20"/>
              <w:lang w:eastAsia="de-DE"/>
            </w:rPr>
          </w:pPr>
          <w:r w:rsidRPr="00170DA2">
            <w:rPr>
              <w:rFonts w:eastAsia="Times New Roman" w:cs="Times New Roman"/>
              <w:sz w:val="20"/>
              <w:szCs w:val="20"/>
              <w:lang w:eastAsia="de-DE"/>
            </w:rPr>
            <w:t>Name …………………</w:t>
          </w:r>
        </w:p>
        <w:p w:rsidR="00170DA2" w:rsidRPr="00170DA2" w:rsidRDefault="00170DA2" w:rsidP="00170DA2">
          <w:pPr>
            <w:tabs>
              <w:tab w:val="center" w:pos="4536"/>
              <w:tab w:val="right" w:pos="9072"/>
            </w:tabs>
            <w:spacing w:after="0" w:line="360" w:lineRule="auto"/>
            <w:ind w:left="0"/>
            <w:rPr>
              <w:rFonts w:eastAsia="Times New Roman" w:cs="Times New Roman"/>
              <w:sz w:val="20"/>
              <w:szCs w:val="20"/>
              <w:lang w:eastAsia="de-DE"/>
            </w:rPr>
          </w:pPr>
          <w:r w:rsidRPr="00170DA2">
            <w:rPr>
              <w:rFonts w:eastAsia="Times New Roman" w:cs="Times New Roman"/>
              <w:sz w:val="20"/>
              <w:szCs w:val="20"/>
              <w:lang w:eastAsia="de-DE"/>
            </w:rPr>
            <w:t>Klasse ………………..</w:t>
          </w:r>
        </w:p>
      </w:tc>
    </w:tr>
  </w:tbl>
  <w:p w:rsidR="00170DA2" w:rsidRPr="00900F99" w:rsidRDefault="00170DA2">
    <w:pPr>
      <w:pStyle w:val="Kopfzeile"/>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756EFD"/>
    <w:multiLevelType w:val="hybridMultilevel"/>
    <w:tmpl w:val="5470BCF6"/>
    <w:lvl w:ilvl="0" w:tplc="0407000B">
      <w:start w:val="1"/>
      <w:numFmt w:val="bullet"/>
      <w:lvlText w:val=""/>
      <w:lvlJc w:val="left"/>
      <w:pPr>
        <w:ind w:left="1287" w:hanging="360"/>
      </w:pPr>
      <w:rPr>
        <w:rFonts w:ascii="Wingdings" w:hAnsi="Wingdings"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5"/>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1CB"/>
    <w:rsid w:val="000B066D"/>
    <w:rsid w:val="00170DA2"/>
    <w:rsid w:val="001739DA"/>
    <w:rsid w:val="001C4F20"/>
    <w:rsid w:val="001E645C"/>
    <w:rsid w:val="002051A0"/>
    <w:rsid w:val="0021278E"/>
    <w:rsid w:val="00276FB3"/>
    <w:rsid w:val="002D6E99"/>
    <w:rsid w:val="00327502"/>
    <w:rsid w:val="0038004E"/>
    <w:rsid w:val="003E2ECF"/>
    <w:rsid w:val="00432F0E"/>
    <w:rsid w:val="00473BB6"/>
    <w:rsid w:val="00493F52"/>
    <w:rsid w:val="00545205"/>
    <w:rsid w:val="005A7739"/>
    <w:rsid w:val="005C6FC2"/>
    <w:rsid w:val="00680C94"/>
    <w:rsid w:val="006B3AEC"/>
    <w:rsid w:val="006B48DF"/>
    <w:rsid w:val="006C5253"/>
    <w:rsid w:val="006F04FE"/>
    <w:rsid w:val="00743B9D"/>
    <w:rsid w:val="00780124"/>
    <w:rsid w:val="007855F8"/>
    <w:rsid w:val="00794CD2"/>
    <w:rsid w:val="007B0471"/>
    <w:rsid w:val="008145F4"/>
    <w:rsid w:val="00814D6D"/>
    <w:rsid w:val="00830E3E"/>
    <w:rsid w:val="008321D3"/>
    <w:rsid w:val="00835B31"/>
    <w:rsid w:val="00837D0E"/>
    <w:rsid w:val="00856CDB"/>
    <w:rsid w:val="00883B51"/>
    <w:rsid w:val="0089631B"/>
    <w:rsid w:val="00900F99"/>
    <w:rsid w:val="00920912"/>
    <w:rsid w:val="00921560"/>
    <w:rsid w:val="00956060"/>
    <w:rsid w:val="009D0FD3"/>
    <w:rsid w:val="009D2D7E"/>
    <w:rsid w:val="009E399B"/>
    <w:rsid w:val="00A043BC"/>
    <w:rsid w:val="00A66E83"/>
    <w:rsid w:val="00A70C46"/>
    <w:rsid w:val="00A909A4"/>
    <w:rsid w:val="00B0096B"/>
    <w:rsid w:val="00B12DAD"/>
    <w:rsid w:val="00B22DB3"/>
    <w:rsid w:val="00B8203D"/>
    <w:rsid w:val="00BB61FB"/>
    <w:rsid w:val="00C02856"/>
    <w:rsid w:val="00C220A7"/>
    <w:rsid w:val="00C22D15"/>
    <w:rsid w:val="00C94B2F"/>
    <w:rsid w:val="00CC1F50"/>
    <w:rsid w:val="00CC261C"/>
    <w:rsid w:val="00CD01D8"/>
    <w:rsid w:val="00CD0F1E"/>
    <w:rsid w:val="00D12E27"/>
    <w:rsid w:val="00D411CB"/>
    <w:rsid w:val="00DB4A51"/>
    <w:rsid w:val="00DE7109"/>
    <w:rsid w:val="00E42F31"/>
    <w:rsid w:val="00E63699"/>
    <w:rsid w:val="00E71DE2"/>
    <w:rsid w:val="00EB1E30"/>
    <w:rsid w:val="00F4111F"/>
    <w:rsid w:val="00F72CD5"/>
    <w:rsid w:val="00FF68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47B794-A223-4415-9AE7-3C7DFA0EC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E645C"/>
    <w:pPr>
      <w:ind w:left="567"/>
      <w:jc w:val="both"/>
    </w:pPr>
    <w:rPr>
      <w:rFonts w:ascii="Times New Roman" w:hAnsi="Times New Roman"/>
      <w:sz w:val="24"/>
    </w:rPr>
  </w:style>
  <w:style w:type="paragraph" w:styleId="berschrift1">
    <w:name w:val="heading 1"/>
    <w:basedOn w:val="Standard"/>
    <w:next w:val="Standard"/>
    <w:link w:val="berschrift1Zchn"/>
    <w:uiPriority w:val="9"/>
    <w:qFormat/>
    <w:rsid w:val="00170DA2"/>
    <w:pPr>
      <w:keepNext/>
      <w:keepLines/>
      <w:spacing w:before="240" w:after="0"/>
      <w:ind w:left="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170DA2"/>
    <w:pPr>
      <w:keepNext/>
      <w:keepLines/>
      <w:spacing w:before="40" w:after="0"/>
      <w:ind w:left="227"/>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170DA2"/>
    <w:pPr>
      <w:keepNext/>
      <w:keepLines/>
      <w:spacing w:before="40" w:after="0"/>
      <w:ind w:left="454"/>
      <w:outlineLvl w:val="2"/>
    </w:pPr>
    <w:rPr>
      <w:rFonts w:eastAsiaTheme="majorEastAsia" w:cstheme="majorBidi"/>
      <w:szCs w:val="24"/>
    </w:rPr>
  </w:style>
  <w:style w:type="paragraph" w:styleId="berschrift4">
    <w:name w:val="heading 4"/>
    <w:basedOn w:val="Standard"/>
    <w:next w:val="Standard"/>
    <w:link w:val="berschrift4Zchn"/>
    <w:uiPriority w:val="9"/>
    <w:unhideWhenUsed/>
    <w:qFormat/>
    <w:rsid w:val="00170DA2"/>
    <w:pPr>
      <w:keepNext/>
      <w:keepLines/>
      <w:spacing w:before="40" w:after="0"/>
      <w:outlineLvl w:val="3"/>
    </w:pPr>
    <w:rPr>
      <w:rFonts w:eastAsiaTheme="majorEastAsia" w:cstheme="majorBidi"/>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Arbeitsblatt">
    <w:name w:val="Formatvorlage Arbeitsblatt"/>
    <w:basedOn w:val="Titel"/>
    <w:link w:val="FormatvorlageArbeitsblattZchn"/>
    <w:qFormat/>
    <w:rsid w:val="00C220A7"/>
    <w:pPr>
      <w:spacing w:before="240" w:after="60"/>
      <w:contextualSpacing w:val="0"/>
      <w:outlineLvl w:val="0"/>
    </w:pPr>
    <w:rPr>
      <w:rFonts w:asciiTheme="minorHAnsi" w:eastAsiaTheme="minorHAnsi" w:hAnsiTheme="minorHAnsi" w:cstheme="minorBidi"/>
      <w:b/>
      <w:spacing w:val="0"/>
      <w:sz w:val="32"/>
      <w:szCs w:val="22"/>
    </w:rPr>
  </w:style>
  <w:style w:type="character" w:customStyle="1" w:styleId="FormatvorlageArbeitsblattZchn">
    <w:name w:val="Formatvorlage Arbeitsblatt Zchn"/>
    <w:basedOn w:val="TitelZchn"/>
    <w:link w:val="FormatvorlageArbeitsblatt"/>
    <w:rsid w:val="00C220A7"/>
    <w:rPr>
      <w:rFonts w:asciiTheme="majorHAnsi" w:eastAsiaTheme="majorEastAsia" w:hAnsiTheme="majorHAnsi" w:cstheme="majorBidi"/>
      <w:b/>
      <w:spacing w:val="-10"/>
      <w:kern w:val="28"/>
      <w:sz w:val="32"/>
      <w:szCs w:val="56"/>
    </w:rPr>
  </w:style>
  <w:style w:type="paragraph" w:styleId="Titel">
    <w:name w:val="Title"/>
    <w:basedOn w:val="Standard"/>
    <w:next w:val="Standard"/>
    <w:link w:val="TitelZchn"/>
    <w:uiPriority w:val="10"/>
    <w:qFormat/>
    <w:rsid w:val="005C6FC2"/>
    <w:pPr>
      <w:spacing w:after="0" w:line="240" w:lineRule="auto"/>
      <w:ind w:left="0"/>
      <w:contextualSpacing/>
      <w:jc w:val="center"/>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5C6FC2"/>
    <w:rPr>
      <w:rFonts w:ascii="Times New Roman" w:eastAsiaTheme="majorEastAsia" w:hAnsi="Times New Roman" w:cstheme="majorBidi"/>
      <w:spacing w:val="-10"/>
      <w:kern w:val="28"/>
      <w:sz w:val="56"/>
      <w:szCs w:val="56"/>
    </w:rPr>
  </w:style>
  <w:style w:type="character" w:customStyle="1" w:styleId="berschrift1Zchn">
    <w:name w:val="Überschrift 1 Zchn"/>
    <w:basedOn w:val="Absatz-Standardschriftart"/>
    <w:link w:val="berschrift1"/>
    <w:uiPriority w:val="9"/>
    <w:rsid w:val="00170DA2"/>
    <w:rPr>
      <w:rFonts w:ascii="Times New Roman" w:eastAsiaTheme="majorEastAsia" w:hAnsi="Times New Roman" w:cstheme="majorBidi"/>
      <w:sz w:val="32"/>
      <w:szCs w:val="32"/>
    </w:rPr>
  </w:style>
  <w:style w:type="character" w:customStyle="1" w:styleId="berschrift2Zchn">
    <w:name w:val="Überschrift 2 Zchn"/>
    <w:basedOn w:val="Absatz-Standardschriftart"/>
    <w:link w:val="berschrift2"/>
    <w:uiPriority w:val="9"/>
    <w:rsid w:val="00170DA2"/>
    <w:rPr>
      <w:rFonts w:ascii="Times New Roman" w:eastAsiaTheme="majorEastAsia" w:hAnsi="Times New Roman" w:cstheme="majorBidi"/>
      <w:sz w:val="28"/>
      <w:szCs w:val="26"/>
    </w:rPr>
  </w:style>
  <w:style w:type="character" w:customStyle="1" w:styleId="berschrift3Zchn">
    <w:name w:val="Überschrift 3 Zchn"/>
    <w:basedOn w:val="Absatz-Standardschriftart"/>
    <w:link w:val="berschrift3"/>
    <w:uiPriority w:val="9"/>
    <w:rsid w:val="00170DA2"/>
    <w:rPr>
      <w:rFonts w:ascii="Times New Roman" w:eastAsiaTheme="majorEastAsia" w:hAnsi="Times New Roman" w:cstheme="majorBidi"/>
      <w:sz w:val="24"/>
      <w:szCs w:val="24"/>
    </w:rPr>
  </w:style>
  <w:style w:type="character" w:customStyle="1" w:styleId="berschrift4Zchn">
    <w:name w:val="Überschrift 4 Zchn"/>
    <w:basedOn w:val="Absatz-Standardschriftart"/>
    <w:link w:val="berschrift4"/>
    <w:uiPriority w:val="9"/>
    <w:rsid w:val="00170DA2"/>
    <w:rPr>
      <w:rFonts w:ascii="Times New Roman" w:eastAsiaTheme="majorEastAsia" w:hAnsi="Times New Roman" w:cstheme="majorBidi"/>
      <w:i/>
      <w:iCs/>
      <w:sz w:val="24"/>
    </w:rPr>
  </w:style>
  <w:style w:type="paragraph" w:styleId="Kopfzeile">
    <w:name w:val="header"/>
    <w:basedOn w:val="Standard"/>
    <w:link w:val="KopfzeileZchn"/>
    <w:uiPriority w:val="99"/>
    <w:unhideWhenUsed/>
    <w:rsid w:val="00170DA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70DA2"/>
    <w:rPr>
      <w:rFonts w:ascii="Times New Roman" w:hAnsi="Times New Roman"/>
      <w:sz w:val="24"/>
    </w:rPr>
  </w:style>
  <w:style w:type="paragraph" w:styleId="Fuzeile">
    <w:name w:val="footer"/>
    <w:basedOn w:val="Standard"/>
    <w:link w:val="FuzeileZchn"/>
    <w:uiPriority w:val="99"/>
    <w:unhideWhenUsed/>
    <w:rsid w:val="00170DA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70DA2"/>
    <w:rPr>
      <w:rFonts w:ascii="Times New Roman" w:hAnsi="Times New Roman"/>
      <w:sz w:val="24"/>
    </w:rPr>
  </w:style>
  <w:style w:type="paragraph" w:styleId="Listenabsatz">
    <w:name w:val="List Paragraph"/>
    <w:basedOn w:val="Standard"/>
    <w:uiPriority w:val="34"/>
    <w:qFormat/>
    <w:rsid w:val="00DB4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as\Documents\Benutzerdefinierte%20Office-Vorlagen\Arbeitsblatt%20neu.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Arbeitsblatt neu.dotx</Template>
  <TotalTime>0</TotalTime>
  <Pages>1</Pages>
  <Words>255</Words>
  <Characters>1607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nobody</dc:creator>
  <cp:keywords/>
  <dc:description/>
  <cp:lastModifiedBy>nobody</cp:lastModifiedBy>
  <cp:revision>2</cp:revision>
  <dcterms:created xsi:type="dcterms:W3CDTF">2021-11-28T09:18:00Z</dcterms:created>
  <dcterms:modified xsi:type="dcterms:W3CDTF">2021-12-02T18:49:00Z</dcterms:modified>
</cp:coreProperties>
</file>